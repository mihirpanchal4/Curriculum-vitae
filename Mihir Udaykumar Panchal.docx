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093C6" w14:textId="77777777" w:rsidR="00FF436A" w:rsidRDefault="00FF436A" w:rsidP="00F3745E">
      <w:pPr>
        <w:pStyle w:val="Heading4"/>
        <w:rPr>
          <w:rFonts w:ascii="Verdana" w:hAnsi="Verdana" w:cs="Arial"/>
          <w:sz w:val="18"/>
          <w:szCs w:val="18"/>
        </w:rPr>
      </w:pPr>
    </w:p>
    <w:p w14:paraId="488E215D" w14:textId="3409D5EC" w:rsidR="00F3745E" w:rsidRDefault="00D77A5C" w:rsidP="00F3745E">
      <w:pPr>
        <w:pStyle w:val="Heading4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Mihir Udaykumar Panchal</w:t>
      </w:r>
    </w:p>
    <w:p w14:paraId="0FA2D457" w14:textId="77777777" w:rsidR="00A5202C" w:rsidRPr="00A5202C" w:rsidRDefault="00A5202C" w:rsidP="00A5202C"/>
    <w:p w14:paraId="74B8C221" w14:textId="77777777" w:rsidR="00B9062B" w:rsidRDefault="00D77A5C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A/3, Rose Blossom</w:t>
      </w:r>
      <w:r w:rsidR="00B9062B">
        <w:rPr>
          <w:rFonts w:ascii="Verdana" w:hAnsi="Verdana" w:cs="Arial"/>
          <w:b w:val="0"/>
          <w:sz w:val="18"/>
          <w:szCs w:val="18"/>
        </w:rPr>
        <w:t>,</w:t>
      </w:r>
    </w:p>
    <w:p w14:paraId="6EFC527D" w14:textId="44C5E228" w:rsidR="00D77A5C" w:rsidRDefault="00D77A5C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Sitladevi Temple Road, Mahim</w:t>
      </w:r>
      <w:r w:rsidR="009C55DA">
        <w:rPr>
          <w:rFonts w:ascii="Verdana" w:hAnsi="Verdana" w:cs="Arial"/>
          <w:b w:val="0"/>
          <w:sz w:val="18"/>
          <w:szCs w:val="18"/>
        </w:rPr>
        <w:t xml:space="preserve"> </w:t>
      </w:r>
      <w:r>
        <w:rPr>
          <w:rFonts w:ascii="Verdana" w:hAnsi="Verdana" w:cs="Arial"/>
          <w:b w:val="0"/>
          <w:sz w:val="18"/>
          <w:szCs w:val="18"/>
        </w:rPr>
        <w:t>(W)</w:t>
      </w:r>
      <w:r w:rsidR="007E1007">
        <w:rPr>
          <w:rFonts w:ascii="Verdana" w:hAnsi="Verdana" w:cs="Arial"/>
          <w:b w:val="0"/>
          <w:sz w:val="18"/>
          <w:szCs w:val="18"/>
        </w:rPr>
        <w:t>,</w:t>
      </w:r>
      <w:r w:rsidR="00E86853">
        <w:rPr>
          <w:rFonts w:ascii="Verdana" w:hAnsi="Verdana" w:cs="Arial"/>
          <w:b w:val="0"/>
          <w:sz w:val="18"/>
          <w:szCs w:val="18"/>
        </w:rPr>
        <w:t xml:space="preserve"> </w:t>
      </w:r>
    </w:p>
    <w:p w14:paraId="60F571D4" w14:textId="77777777" w:rsidR="00F3745E" w:rsidRPr="008F26F7" w:rsidRDefault="007E1007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Mumbai</w:t>
      </w:r>
      <w:r w:rsidR="00F3745E" w:rsidRPr="008F26F7">
        <w:rPr>
          <w:rFonts w:ascii="Verdana" w:hAnsi="Verdana" w:cs="Arial"/>
          <w:b w:val="0"/>
          <w:sz w:val="18"/>
          <w:szCs w:val="18"/>
        </w:rPr>
        <w:t xml:space="preserve">, </w:t>
      </w:r>
      <w:r>
        <w:rPr>
          <w:rFonts w:ascii="Verdana" w:hAnsi="Verdana" w:cs="Arial"/>
          <w:b w:val="0"/>
          <w:sz w:val="18"/>
          <w:szCs w:val="18"/>
        </w:rPr>
        <w:t>Maharashtra</w:t>
      </w:r>
      <w:r w:rsidR="00E86853">
        <w:rPr>
          <w:rFonts w:ascii="Verdana" w:hAnsi="Verdana" w:cs="Arial"/>
          <w:b w:val="0"/>
          <w:sz w:val="18"/>
          <w:szCs w:val="18"/>
        </w:rPr>
        <w:t>,</w:t>
      </w:r>
    </w:p>
    <w:p w14:paraId="431CCBED" w14:textId="77777777" w:rsidR="00F3745E" w:rsidRDefault="00D77A5C" w:rsidP="00A5202C">
      <w:pPr>
        <w:pStyle w:val="Title"/>
        <w:jc w:val="left"/>
        <w:rPr>
          <w:rFonts w:ascii="Verdana" w:hAnsi="Verdana" w:cs="Arial"/>
          <w:b w:val="0"/>
          <w:sz w:val="18"/>
          <w:szCs w:val="18"/>
        </w:rPr>
      </w:pPr>
      <w:r>
        <w:rPr>
          <w:rFonts w:ascii="Verdana" w:hAnsi="Verdana" w:cs="Arial"/>
          <w:b w:val="0"/>
          <w:sz w:val="18"/>
          <w:szCs w:val="18"/>
        </w:rPr>
        <w:t>Pin: 400016</w:t>
      </w:r>
    </w:p>
    <w:p w14:paraId="0F563408" w14:textId="0F3F290C" w:rsidR="00F3745E" w:rsidRPr="008F26F7" w:rsidRDefault="00D77A5C" w:rsidP="00F3745E">
      <w:pPr>
        <w:pStyle w:val="Heading2"/>
        <w:pBdr>
          <w:bottom w:val="single" w:sz="12" w:space="0" w:color="auto"/>
        </w:pBdr>
        <w:jc w:val="left"/>
        <w:rPr>
          <w:rFonts w:ascii="Verdana" w:hAnsi="Verdana"/>
          <w:i w:val="0"/>
          <w:sz w:val="18"/>
          <w:szCs w:val="18"/>
        </w:rPr>
      </w:pPr>
      <w:r>
        <w:rPr>
          <w:rFonts w:ascii="Verdana" w:hAnsi="Verdana" w:cs="Arial"/>
          <w:i w:val="0"/>
          <w:sz w:val="18"/>
          <w:szCs w:val="18"/>
        </w:rPr>
        <w:t>Tel: +91 9819195358</w:t>
      </w:r>
      <w:r w:rsidR="00F00D0E">
        <w:rPr>
          <w:rFonts w:ascii="Verdana" w:hAnsi="Verdana" w:cs="Arial"/>
          <w:i w:val="0"/>
          <w:sz w:val="18"/>
          <w:szCs w:val="18"/>
        </w:rPr>
        <w:t xml:space="preserve"> </w:t>
      </w:r>
      <w:r w:rsidR="0005743B">
        <w:rPr>
          <w:rFonts w:ascii="Verdana" w:hAnsi="Verdana" w:cs="Arial"/>
          <w:i w:val="0"/>
          <w:sz w:val="18"/>
          <w:szCs w:val="18"/>
        </w:rPr>
        <w:t xml:space="preserve"> </w:t>
      </w:r>
      <w:r w:rsidR="00783A55">
        <w:rPr>
          <w:rFonts w:ascii="Verdana" w:hAnsi="Verdana" w:cs="Arial"/>
          <w:i w:val="0"/>
          <w:sz w:val="18"/>
          <w:szCs w:val="18"/>
        </w:rPr>
        <w:tab/>
        <w:t xml:space="preserve">  </w:t>
      </w:r>
      <w:r w:rsidR="00AF40F2">
        <w:rPr>
          <w:rFonts w:ascii="Verdana" w:hAnsi="Verdana" w:cs="Arial"/>
          <w:i w:val="0"/>
          <w:sz w:val="18"/>
          <w:szCs w:val="18"/>
        </w:rPr>
        <w:tab/>
      </w:r>
      <w:r w:rsidR="0005743B">
        <w:rPr>
          <w:rFonts w:ascii="Verdana" w:hAnsi="Verdana" w:cs="Arial"/>
          <w:i w:val="0"/>
          <w:sz w:val="18"/>
          <w:szCs w:val="18"/>
        </w:rPr>
        <w:t xml:space="preserve"> </w:t>
      </w:r>
      <w:r w:rsidR="00BC76ED">
        <w:rPr>
          <w:rFonts w:ascii="Verdana" w:hAnsi="Verdana" w:cs="Arial"/>
          <w:i w:val="0"/>
          <w:sz w:val="18"/>
          <w:szCs w:val="18"/>
        </w:rPr>
        <w:t xml:space="preserve">        </w:t>
      </w:r>
      <w:r>
        <w:rPr>
          <w:rFonts w:ascii="Verdana" w:hAnsi="Verdana" w:cs="Arial"/>
          <w:i w:val="0"/>
          <w:sz w:val="18"/>
          <w:szCs w:val="18"/>
        </w:rPr>
        <w:t xml:space="preserve">Email: </w:t>
      </w:r>
      <w:hyperlink r:id="rId8" w:history="1">
        <w:r w:rsidRPr="00D54DAC">
          <w:rPr>
            <w:rStyle w:val="Hyperlink"/>
            <w:rFonts w:ascii="Verdana" w:hAnsi="Verdana" w:cs="Arial"/>
            <w:i w:val="0"/>
            <w:sz w:val="18"/>
            <w:szCs w:val="18"/>
          </w:rPr>
          <w:t>mihirpanchal4@yahoo.com</w:t>
        </w:r>
      </w:hyperlink>
      <w:r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</w:r>
      <w:r w:rsidR="00A43024">
        <w:rPr>
          <w:rFonts w:ascii="Verdana" w:hAnsi="Verdana" w:cs="Arial"/>
          <w:i w:val="0"/>
          <w:sz w:val="18"/>
          <w:szCs w:val="18"/>
        </w:rPr>
        <w:tab/>
        <w:t>Age: 25 Y</w:t>
      </w:r>
    </w:p>
    <w:p w14:paraId="79A9CB6B" w14:textId="69ECAEA5" w:rsidR="0005743B" w:rsidRPr="00AF5A55" w:rsidRDefault="00797BE6" w:rsidP="00AF5A55">
      <w:pPr>
        <w:pStyle w:val="Heading3"/>
        <w:rPr>
          <w:rFonts w:ascii="Verdana" w:hAnsi="Verdana" w:cs="Arial"/>
          <w:b w:val="0"/>
          <w:color w:val="auto"/>
          <w:sz w:val="18"/>
          <w:szCs w:val="18"/>
        </w:rPr>
      </w:pPr>
      <w:r>
        <w:rPr>
          <w:rFonts w:ascii="Verdana" w:hAnsi="Verdana" w:cs="Arial"/>
          <w:color w:val="auto"/>
          <w:sz w:val="18"/>
          <w:szCs w:val="18"/>
        </w:rPr>
        <w:t>OBJECTIVE</w:t>
      </w:r>
      <w:r w:rsidR="00AF5A55">
        <w:rPr>
          <w:rFonts w:ascii="Verdana" w:hAnsi="Verdana" w:cs="Arial"/>
          <w:color w:val="auto"/>
          <w:sz w:val="18"/>
          <w:szCs w:val="18"/>
        </w:rPr>
        <w:t xml:space="preserve">: </w:t>
      </w:r>
      <w:r w:rsidR="00550824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Having </w:t>
      </w:r>
      <w:r w:rsidR="0005743B" w:rsidRPr="00AF5A55">
        <w:rPr>
          <w:rFonts w:ascii="Verdana" w:hAnsi="Verdana" w:cs="Arial"/>
          <w:b w:val="0"/>
          <w:color w:val="auto"/>
          <w:sz w:val="18"/>
          <w:szCs w:val="18"/>
        </w:rPr>
        <w:t>3</w:t>
      </w:r>
      <w:r w:rsidR="00550824" w:rsidRPr="00AF5A55">
        <w:rPr>
          <w:rFonts w:ascii="Verdana" w:hAnsi="Verdana" w:cs="Arial"/>
          <w:b w:val="0"/>
          <w:color w:val="auto"/>
          <w:sz w:val="18"/>
          <w:szCs w:val="18"/>
        </w:rPr>
        <w:t>+</w:t>
      </w:r>
      <w:r w:rsidR="00783A55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years of</w:t>
      </w:r>
      <w:r w:rsidR="00550824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Experience</w:t>
      </w:r>
      <w:r w:rsidR="00783A55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in </w:t>
      </w:r>
      <w:r w:rsidR="00550824" w:rsidRPr="00AF5A55">
        <w:rPr>
          <w:rFonts w:ascii="Verdana" w:hAnsi="Verdana" w:cs="Arial"/>
          <w:b w:val="0"/>
          <w:color w:val="auto"/>
          <w:sz w:val="18"/>
          <w:szCs w:val="18"/>
        </w:rPr>
        <w:t>- Mechanical &amp; Electronic</w:t>
      </w:r>
      <w:r w:rsidR="00C87DD1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Industry. </w:t>
      </w:r>
      <w:r w:rsidR="00CF6129" w:rsidRPr="00AF5A55">
        <w:rPr>
          <w:rFonts w:ascii="Verdana" w:hAnsi="Verdana" w:cs="Arial"/>
          <w:b w:val="0"/>
          <w:color w:val="auto"/>
          <w:sz w:val="18"/>
          <w:szCs w:val="18"/>
        </w:rPr>
        <w:t>Knowledge in</w:t>
      </w:r>
      <w:r w:rsidR="00183DB2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</w:t>
      </w:r>
      <w:r w:rsidR="00783A55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Manufacturing </w:t>
      </w:r>
      <w:r w:rsidR="00B7476F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and </w:t>
      </w:r>
      <w:r w:rsidR="009C55DA" w:rsidRPr="00AF5A55">
        <w:rPr>
          <w:rFonts w:ascii="Verdana" w:hAnsi="Verdana" w:cs="Arial"/>
          <w:b w:val="0"/>
          <w:color w:val="auto"/>
          <w:sz w:val="18"/>
          <w:szCs w:val="18"/>
        </w:rPr>
        <w:t>Production processes</w:t>
      </w:r>
      <w:r w:rsidR="00B7476F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with</w:t>
      </w:r>
      <w:r w:rsidR="003817B5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</w:t>
      </w:r>
      <w:r w:rsidR="00C113B1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additional </w:t>
      </w:r>
      <w:r w:rsidR="00916295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knowledge </w:t>
      </w:r>
      <w:r w:rsidR="00C113B1" w:rsidRPr="00AF5A55">
        <w:rPr>
          <w:rFonts w:ascii="Verdana" w:hAnsi="Verdana" w:cs="Arial"/>
          <w:b w:val="0"/>
          <w:color w:val="auto"/>
          <w:sz w:val="18"/>
          <w:szCs w:val="18"/>
        </w:rPr>
        <w:t>of</w:t>
      </w:r>
      <w:r w:rsidR="00916295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analytical tools like SAS, Python and R. </w:t>
      </w:r>
      <w:r w:rsidR="007E1007" w:rsidRPr="00AF5A55">
        <w:rPr>
          <w:rFonts w:ascii="Verdana" w:hAnsi="Verdana" w:cs="Arial"/>
          <w:b w:val="0"/>
          <w:color w:val="auto"/>
          <w:sz w:val="18"/>
          <w:szCs w:val="18"/>
        </w:rPr>
        <w:t>Keen to pursue a strong career</w:t>
      </w:r>
      <w:r w:rsidR="0005743B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in</w:t>
      </w:r>
      <w:r w:rsidR="002924FC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Data</w:t>
      </w:r>
      <w:r w:rsidR="0005743B" w:rsidRPr="00AF5A55">
        <w:rPr>
          <w:rFonts w:ascii="Verdana" w:hAnsi="Verdana" w:cs="Arial"/>
          <w:b w:val="0"/>
          <w:color w:val="auto"/>
          <w:sz w:val="18"/>
          <w:szCs w:val="18"/>
        </w:rPr>
        <w:t xml:space="preserve"> </w:t>
      </w:r>
      <w:r w:rsidR="00A00F0B" w:rsidRPr="00AF5A55">
        <w:rPr>
          <w:rFonts w:ascii="Verdana" w:hAnsi="Verdana" w:cs="Arial"/>
          <w:b w:val="0"/>
          <w:color w:val="auto"/>
          <w:sz w:val="18"/>
          <w:szCs w:val="18"/>
        </w:rPr>
        <w:t>Analytics domain</w:t>
      </w:r>
      <w:r w:rsidR="0005743B" w:rsidRPr="00AF5A55">
        <w:rPr>
          <w:rFonts w:ascii="Verdana" w:hAnsi="Verdana" w:cs="Arial"/>
          <w:b w:val="0"/>
          <w:color w:val="auto"/>
          <w:sz w:val="18"/>
          <w:szCs w:val="18"/>
        </w:rPr>
        <w:t>.</w:t>
      </w:r>
    </w:p>
    <w:p w14:paraId="04EA479D" w14:textId="7C3E8344" w:rsidR="00BC76ED" w:rsidRDefault="00BC76ED" w:rsidP="00AF5A55">
      <w:pPr>
        <w:pStyle w:val="Heading3"/>
        <w:ind w:left="-432" w:firstLine="432"/>
        <w:rPr>
          <w:rFonts w:ascii="Verdana" w:hAnsi="Verdana" w:cs="Arial"/>
          <w:color w:val="auto"/>
          <w:sz w:val="18"/>
          <w:szCs w:val="18"/>
        </w:rPr>
      </w:pPr>
      <w:r>
        <w:rPr>
          <w:rFonts w:ascii="Verdana" w:hAnsi="Verdana" w:cs="Arial"/>
          <w:color w:val="auto"/>
          <w:sz w:val="18"/>
          <w:szCs w:val="18"/>
        </w:rPr>
        <w:t xml:space="preserve">WORK EXPERIENCE: </w:t>
      </w:r>
    </w:p>
    <w:p w14:paraId="4124AFFD" w14:textId="7CD4EA7C" w:rsidR="00BC76ED" w:rsidRDefault="00BC76ED" w:rsidP="00BC76ED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Low Ohm Components</w:t>
      </w:r>
      <w:r w:rsidR="008E556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(</w:t>
      </w:r>
      <w:r>
        <w:rPr>
          <w:rFonts w:ascii="Verdana" w:hAnsi="Verdana"/>
          <w:b/>
          <w:sz w:val="18"/>
          <w:szCs w:val="18"/>
        </w:rPr>
        <w:t>Pune</w:t>
      </w:r>
      <w:r>
        <w:rPr>
          <w:rFonts w:ascii="Verdana" w:hAnsi="Verdana"/>
          <w:b/>
          <w:sz w:val="18"/>
          <w:szCs w:val="18"/>
        </w:rPr>
        <w:t>):</w:t>
      </w:r>
      <w:r w:rsidRPr="008F26F7">
        <w:rPr>
          <w:rFonts w:ascii="Verdana" w:hAnsi="Verdana" w:cs="Arial"/>
          <w:bCs/>
          <w:sz w:val="18"/>
          <w:szCs w:val="18"/>
        </w:rPr>
        <w:t xml:space="preserve"> </w:t>
      </w:r>
      <w:r w:rsidR="008E5567">
        <w:rPr>
          <w:rFonts w:ascii="Verdana" w:hAnsi="Verdana" w:cs="Arial"/>
          <w:b/>
          <w:bCs/>
          <w:sz w:val="18"/>
          <w:szCs w:val="18"/>
        </w:rPr>
        <w:t>Intern</w:t>
      </w:r>
      <w:r w:rsidR="008E5567">
        <w:rPr>
          <w:rFonts w:ascii="Verdana" w:hAnsi="Verdana" w:cs="Arial"/>
          <w:bCs/>
          <w:sz w:val="18"/>
          <w:szCs w:val="18"/>
        </w:rPr>
        <w:t>/</w:t>
      </w:r>
      <w:r w:rsidRPr="00BC76ED">
        <w:rPr>
          <w:rFonts w:ascii="Verdana" w:hAnsi="Verdana" w:cs="Arial"/>
          <w:b/>
          <w:bCs/>
          <w:sz w:val="18"/>
          <w:szCs w:val="18"/>
        </w:rPr>
        <w:t>Production Engineer</w:t>
      </w:r>
      <w:r w:rsidR="008E5567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8E5567">
        <w:rPr>
          <w:rFonts w:ascii="Verdana" w:hAnsi="Verdana" w:cs="Arial"/>
          <w:bCs/>
          <w:sz w:val="18"/>
          <w:szCs w:val="18"/>
        </w:rPr>
        <w:t>(Aug 2012 – March 2015)</w:t>
      </w:r>
    </w:p>
    <w:p w14:paraId="37805747" w14:textId="39D5D8E8" w:rsidR="00BC76ED" w:rsidRPr="00261E2E" w:rsidRDefault="00BC76ED" w:rsidP="00261E2E">
      <w:pPr>
        <w:pStyle w:val="ListParagraph"/>
        <w:numPr>
          <w:ilvl w:val="0"/>
          <w:numId w:val="29"/>
        </w:numPr>
        <w:rPr>
          <w:rFonts w:ascii="Verdana" w:hAnsi="Verdana"/>
          <w:sz w:val="18"/>
          <w:lang w:eastAsia="ja-JP"/>
        </w:rPr>
      </w:pPr>
      <w:r w:rsidRPr="00261E2E">
        <w:rPr>
          <w:rFonts w:ascii="Verdana" w:hAnsi="Verdana"/>
          <w:sz w:val="18"/>
          <w:szCs w:val="18"/>
        </w:rPr>
        <w:t xml:space="preserve">Responsible for handling </w:t>
      </w:r>
      <w:r w:rsidRPr="00261E2E">
        <w:rPr>
          <w:rFonts w:ascii="Verdana" w:hAnsi="Verdana"/>
          <w:sz w:val="18"/>
          <w:lang w:eastAsia="ja-JP"/>
        </w:rPr>
        <w:t xml:space="preserve">production processes for low watt resistors: Winding, Coating &amp; Capping, Tinning, Baking, </w:t>
      </w:r>
      <w:r w:rsidR="00BC7D68">
        <w:rPr>
          <w:rFonts w:ascii="Verdana" w:hAnsi="Verdana"/>
          <w:sz w:val="18"/>
          <w:lang w:eastAsia="ja-JP"/>
        </w:rPr>
        <w:t>and Packaging</w:t>
      </w:r>
      <w:r w:rsidR="00261E2E">
        <w:rPr>
          <w:rFonts w:ascii="Verdana" w:hAnsi="Verdana"/>
          <w:sz w:val="18"/>
          <w:lang w:eastAsia="ja-JP"/>
        </w:rPr>
        <w:t>.</w:t>
      </w:r>
    </w:p>
    <w:p w14:paraId="51A0FFFB" w14:textId="195F14FA" w:rsidR="00BC76ED" w:rsidRPr="00261E2E" w:rsidRDefault="00BC76ED" w:rsidP="00261E2E">
      <w:pPr>
        <w:pStyle w:val="ListParagraph"/>
        <w:widowControl w:val="0"/>
        <w:numPr>
          <w:ilvl w:val="0"/>
          <w:numId w:val="29"/>
        </w:numPr>
        <w:tabs>
          <w:tab w:val="left" w:pos="1560"/>
        </w:tabs>
        <w:wordWrap w:val="0"/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sz w:val="18"/>
          <w:szCs w:val="18"/>
        </w:rPr>
        <w:t xml:space="preserve">Performing the appropriate </w:t>
      </w:r>
      <w:r w:rsidRPr="00261E2E">
        <w:rPr>
          <w:rFonts w:ascii="Verdana" w:hAnsi="Verdana"/>
          <w:sz w:val="18"/>
          <w:lang w:eastAsia="ja-JP"/>
        </w:rPr>
        <w:t>Testing for resistors</w:t>
      </w:r>
      <w:r w:rsidR="0018359B">
        <w:rPr>
          <w:rFonts w:ascii="Verdana" w:hAnsi="Verdana"/>
          <w:sz w:val="18"/>
          <w:szCs w:val="18"/>
        </w:rPr>
        <w:t xml:space="preserve">. </w:t>
      </w:r>
      <w:r w:rsidRPr="00261E2E">
        <w:rPr>
          <w:rFonts w:ascii="Verdana" w:hAnsi="Verdana"/>
          <w:sz w:val="18"/>
          <w:szCs w:val="18"/>
        </w:rPr>
        <w:t>(including the Quality Control, Labelling)</w:t>
      </w:r>
    </w:p>
    <w:p w14:paraId="28891B13" w14:textId="77777777" w:rsidR="00BC76ED" w:rsidRDefault="00BC76ED" w:rsidP="00261E2E">
      <w:pPr>
        <w:pStyle w:val="ListParagraph"/>
        <w:widowControl w:val="0"/>
        <w:numPr>
          <w:ilvl w:val="0"/>
          <w:numId w:val="29"/>
        </w:numPr>
        <w:tabs>
          <w:tab w:val="left" w:pos="1418"/>
        </w:tabs>
        <w:wordWrap w:val="0"/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sz w:val="18"/>
          <w:szCs w:val="18"/>
        </w:rPr>
        <w:t>Maintaining Clients Records and Delivery Services as per regulatory requirements.</w:t>
      </w:r>
    </w:p>
    <w:p w14:paraId="7290629D" w14:textId="77777777" w:rsidR="00BC7D68" w:rsidRPr="00261E2E" w:rsidRDefault="00BC7D68" w:rsidP="00BC7D68">
      <w:pPr>
        <w:pStyle w:val="ListParagraph"/>
        <w:widowControl w:val="0"/>
        <w:tabs>
          <w:tab w:val="left" w:pos="1418"/>
        </w:tabs>
        <w:wordWrap w:val="0"/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</w:p>
    <w:p w14:paraId="40EEFEAE" w14:textId="77777777" w:rsidR="00BC7D68" w:rsidRDefault="00BC7D68" w:rsidP="00BC7D68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Gilbarco Veeder Root(Mumbai)</w:t>
      </w:r>
      <w:r w:rsidRPr="008F26F7">
        <w:rPr>
          <w:rFonts w:ascii="Verdana" w:hAnsi="Verdana" w:cs="Arial"/>
          <w:b/>
          <w:bCs/>
          <w:sz w:val="18"/>
          <w:szCs w:val="18"/>
        </w:rPr>
        <w:t>:</w:t>
      </w:r>
      <w:r w:rsidRPr="008F26F7">
        <w:rPr>
          <w:rFonts w:ascii="Verdana" w:hAnsi="Verdana" w:cs="Arial"/>
          <w:bCs/>
          <w:sz w:val="18"/>
          <w:szCs w:val="18"/>
        </w:rPr>
        <w:t xml:space="preserve"> </w:t>
      </w:r>
      <w:r w:rsidRPr="008E5567">
        <w:rPr>
          <w:rFonts w:ascii="Verdana" w:hAnsi="Verdana" w:cs="Arial"/>
          <w:b/>
          <w:bCs/>
          <w:sz w:val="18"/>
          <w:szCs w:val="18"/>
        </w:rPr>
        <w:t>Inplant Trainee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bCs/>
          <w:sz w:val="18"/>
          <w:szCs w:val="18"/>
        </w:rPr>
        <w:t>(Dec 2011 – May 2012)</w:t>
      </w:r>
    </w:p>
    <w:p w14:paraId="2BAD3B98" w14:textId="77777777" w:rsidR="00BC7D68" w:rsidRPr="00AF5A55" w:rsidRDefault="00BC7D68" w:rsidP="00BC7D6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 w:rsidRPr="00AF5A55">
        <w:rPr>
          <w:rFonts w:ascii="Verdana" w:hAnsi="Verdana"/>
          <w:sz w:val="18"/>
          <w:szCs w:val="18"/>
          <w:shd w:val="clear" w:color="auto" w:fill="FFFFFF"/>
        </w:rPr>
        <w:t xml:space="preserve">Analysis of Sales,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Register </w:t>
      </w:r>
      <w:r w:rsidRPr="00AF5A55">
        <w:rPr>
          <w:rFonts w:ascii="Verdana" w:hAnsi="Verdana"/>
          <w:sz w:val="18"/>
          <w:szCs w:val="18"/>
          <w:shd w:val="clear" w:color="auto" w:fill="FFFFFF"/>
        </w:rPr>
        <w:t>C</w:t>
      </w:r>
      <w:r>
        <w:rPr>
          <w:rFonts w:ascii="Verdana" w:hAnsi="Verdana"/>
          <w:sz w:val="18"/>
          <w:szCs w:val="18"/>
          <w:shd w:val="clear" w:color="auto" w:fill="FFFFFF"/>
        </w:rPr>
        <w:t>ustomer Complaints in Database</w:t>
      </w:r>
      <w:r w:rsidRPr="00AF5A55">
        <w:rPr>
          <w:rFonts w:ascii="Verdana" w:hAnsi="Verdana"/>
          <w:sz w:val="18"/>
          <w:szCs w:val="18"/>
          <w:shd w:val="clear" w:color="auto" w:fill="FFFFFF"/>
        </w:rPr>
        <w:t>, On-Site Petrol Pump Inspection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in Mumbai</w:t>
      </w:r>
    </w:p>
    <w:p w14:paraId="2FD3FCA7" w14:textId="77777777" w:rsidR="00BC7D68" w:rsidRPr="00BC7D68" w:rsidRDefault="00BC7D68" w:rsidP="00BC7D6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 w:rsidRPr="00E63A08">
        <w:rPr>
          <w:rFonts w:ascii="Verdana" w:hAnsi="Verdana"/>
          <w:sz w:val="18"/>
          <w:szCs w:val="18"/>
          <w:shd w:val="clear" w:color="auto" w:fill="FFFFFF"/>
        </w:rPr>
        <w:t>Generate Reports on Complaint Testing Models.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E63A08">
        <w:rPr>
          <w:rFonts w:ascii="Verdana" w:hAnsi="Verdana"/>
          <w:sz w:val="18"/>
          <w:szCs w:val="18"/>
          <w:shd w:val="clear" w:color="auto" w:fill="FFFFFF"/>
        </w:rPr>
        <w:t xml:space="preserve">Monitoring Field Trials </w:t>
      </w:r>
    </w:p>
    <w:p w14:paraId="49E29105" w14:textId="13E2490E" w:rsidR="00BC7D68" w:rsidRPr="00E63A08" w:rsidRDefault="00BC7D68" w:rsidP="00BC7D6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/>
          <w:sz w:val="18"/>
          <w:szCs w:val="18"/>
          <w:shd w:val="clear" w:color="auto" w:fill="FFFFFF"/>
        </w:rPr>
        <w:t xml:space="preserve">Workshop Petrol Pump Testing - </w:t>
      </w:r>
    </w:p>
    <w:p w14:paraId="2EE0680B" w14:textId="77777777" w:rsidR="00BC76ED" w:rsidRDefault="00BC76ED" w:rsidP="00BC7D68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</w:p>
    <w:p w14:paraId="7204340D" w14:textId="69313B9E" w:rsidR="00BC76ED" w:rsidRDefault="00BC76ED" w:rsidP="00BC76ED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Larsen &amp; Toubro – EBG(SDDC)</w:t>
      </w:r>
      <w:r w:rsidRPr="008F26F7">
        <w:rPr>
          <w:rFonts w:ascii="Verdana" w:hAnsi="Verdana" w:cs="Arial"/>
          <w:b/>
          <w:bCs/>
          <w:sz w:val="18"/>
          <w:szCs w:val="18"/>
        </w:rPr>
        <w:t>:</w:t>
      </w:r>
      <w:r w:rsidRPr="008F26F7">
        <w:rPr>
          <w:rFonts w:ascii="Verdana" w:hAnsi="Verdana" w:cs="Arial"/>
          <w:bCs/>
          <w:sz w:val="18"/>
          <w:szCs w:val="18"/>
        </w:rPr>
        <w:t xml:space="preserve"> </w:t>
      </w:r>
      <w:r w:rsidRPr="008E5567">
        <w:rPr>
          <w:rFonts w:ascii="Verdana" w:hAnsi="Verdana" w:cs="Arial"/>
          <w:b/>
          <w:bCs/>
          <w:sz w:val="18"/>
          <w:szCs w:val="18"/>
        </w:rPr>
        <w:t>Inplant Trainee</w:t>
      </w:r>
      <w:r w:rsidR="008E5567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8E5567">
        <w:rPr>
          <w:rFonts w:ascii="Verdana" w:hAnsi="Verdana" w:cs="Arial"/>
          <w:bCs/>
          <w:sz w:val="18"/>
          <w:szCs w:val="18"/>
        </w:rPr>
        <w:t>(June 2010 – Nov 2010)</w:t>
      </w:r>
    </w:p>
    <w:p w14:paraId="3171C4F5" w14:textId="6336D522" w:rsidR="0018359B" w:rsidRPr="00BC7D68" w:rsidRDefault="00261E2E" w:rsidP="009636C2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 w:rsidRPr="00BC7D68">
        <w:rPr>
          <w:rFonts w:ascii="Verdana" w:hAnsi="Verdana"/>
          <w:sz w:val="18"/>
          <w:szCs w:val="18"/>
          <w:shd w:val="clear" w:color="auto" w:fill="FFFFFF"/>
        </w:rPr>
        <w:t>Handling Product Complaints of Contactors and MCCB</w:t>
      </w:r>
      <w:r w:rsidR="0018359B" w:rsidRPr="00BC7D68">
        <w:rPr>
          <w:rFonts w:ascii="Verdana" w:hAnsi="Verdana"/>
          <w:sz w:val="18"/>
          <w:szCs w:val="18"/>
          <w:shd w:val="clear" w:color="auto" w:fill="FFFFFF"/>
        </w:rPr>
        <w:t>.</w:t>
      </w:r>
      <w:r w:rsidR="00BC7D68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18359B" w:rsidRPr="00BC7D68">
        <w:rPr>
          <w:rFonts w:ascii="Verdana" w:hAnsi="Verdana"/>
          <w:sz w:val="18"/>
          <w:szCs w:val="18"/>
          <w:shd w:val="clear" w:color="auto" w:fill="FFFFFF"/>
        </w:rPr>
        <w:t>Generating Testing Reports</w:t>
      </w:r>
      <w:r w:rsidR="00E63A08" w:rsidRPr="00BC7D68">
        <w:rPr>
          <w:rFonts w:ascii="Verdana" w:hAnsi="Verdana"/>
          <w:sz w:val="18"/>
          <w:szCs w:val="18"/>
          <w:shd w:val="clear" w:color="auto" w:fill="FFFFFF"/>
        </w:rPr>
        <w:t xml:space="preserve">. </w:t>
      </w:r>
    </w:p>
    <w:p w14:paraId="111016C9" w14:textId="253DC7D0" w:rsidR="00BC76ED" w:rsidRDefault="00E63A08" w:rsidP="00F3745E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______________________________________________________________________________________</w:t>
      </w:r>
    </w:p>
    <w:p w14:paraId="18BCE2B0" w14:textId="053EBBD9" w:rsidR="00F3745E" w:rsidRDefault="00F3745E" w:rsidP="00F3745E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8F26F7">
        <w:rPr>
          <w:rFonts w:ascii="Verdana" w:hAnsi="Verdana" w:cs="Arial"/>
          <w:b/>
          <w:bCs/>
          <w:sz w:val="18"/>
          <w:szCs w:val="18"/>
        </w:rPr>
        <w:t>EDUCATION</w:t>
      </w:r>
      <w:r w:rsidR="00E63A08">
        <w:rPr>
          <w:rFonts w:ascii="Verdana" w:hAnsi="Verdana" w:cs="Arial"/>
          <w:b/>
          <w:bCs/>
          <w:sz w:val="18"/>
          <w:szCs w:val="18"/>
        </w:rPr>
        <w:t>:</w:t>
      </w:r>
    </w:p>
    <w:p w14:paraId="77EB05B8" w14:textId="20D13179" w:rsidR="00090D73" w:rsidRPr="00AF5A55" w:rsidRDefault="00090D73" w:rsidP="00090D73">
      <w:pPr>
        <w:autoSpaceDE w:val="0"/>
        <w:autoSpaceDN w:val="0"/>
        <w:adjustRightInd w:val="0"/>
        <w:rPr>
          <w:rFonts w:ascii="Verdana" w:hAnsi="Verdana"/>
          <w:bCs/>
          <w:sz w:val="18"/>
          <w:szCs w:val="18"/>
        </w:rPr>
      </w:pPr>
      <w:r w:rsidRPr="00090D73">
        <w:rPr>
          <w:rFonts w:ascii="Verdana" w:hAnsi="Verdana" w:cs="Arial"/>
          <w:b/>
          <w:bCs/>
          <w:sz w:val="18"/>
          <w:szCs w:val="18"/>
        </w:rPr>
        <w:t xml:space="preserve">Grey Atom </w:t>
      </w:r>
      <w:r w:rsidRPr="00090D73"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>Data Science</w:t>
      </w:r>
      <w:r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 xml:space="preserve"> </w:t>
      </w:r>
      <w:r w:rsidRPr="00090D73"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>Engineering Program</w:t>
      </w:r>
      <w:r w:rsidR="00AF5A55">
        <w:rPr>
          <w:rFonts w:ascii="Verdana" w:eastAsiaTheme="minorHAnsi" w:hAnsi="Verdana" w:cs="DroidSans-Bold"/>
          <w:b/>
          <w:bCs/>
          <w:sz w:val="18"/>
          <w:szCs w:val="18"/>
          <w:lang w:val="en-IN"/>
        </w:rPr>
        <w:t xml:space="preserve"> </w:t>
      </w:r>
      <w:r w:rsidR="00AF5A55">
        <w:rPr>
          <w:rFonts w:ascii="Verdana" w:eastAsiaTheme="minorHAnsi" w:hAnsi="Verdana" w:cs="DroidSans-Bold"/>
          <w:bCs/>
          <w:sz w:val="18"/>
          <w:szCs w:val="18"/>
          <w:lang w:val="en-IN"/>
        </w:rPr>
        <w:t>(Jan 2018 – Aug 2018)</w:t>
      </w:r>
    </w:p>
    <w:p w14:paraId="694723ED" w14:textId="4FA53B6B" w:rsidR="00261E2E" w:rsidRPr="00261E2E" w:rsidRDefault="00261E2E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Python - Numpy, P</w:t>
      </w:r>
      <w:r w:rsidRPr="001139F9">
        <w:rPr>
          <w:rFonts w:ascii="Verdana" w:hAnsi="Verdana"/>
          <w:sz w:val="18"/>
          <w:szCs w:val="18"/>
        </w:rPr>
        <w:t xml:space="preserve">andas, </w:t>
      </w:r>
      <w:r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klearn,</w:t>
      </w:r>
      <w:r>
        <w:rPr>
          <w:rFonts w:ascii="Verdana" w:hAnsi="Verdana"/>
          <w:sz w:val="18"/>
          <w:szCs w:val="18"/>
        </w:rPr>
        <w:t xml:space="preserve"> Seaborn, M</w:t>
      </w:r>
      <w:r>
        <w:rPr>
          <w:rFonts w:ascii="Verdana" w:hAnsi="Verdana"/>
          <w:sz w:val="18"/>
          <w:szCs w:val="18"/>
        </w:rPr>
        <w:t>atplotlib</w:t>
      </w:r>
      <w:r w:rsidR="0018359B">
        <w:rPr>
          <w:rFonts w:ascii="Verdana" w:hAnsi="Verdana"/>
          <w:sz w:val="18"/>
          <w:szCs w:val="18"/>
        </w:rPr>
        <w:t>.</w:t>
      </w:r>
    </w:p>
    <w:p w14:paraId="78E0AAB6" w14:textId="10E55C6E" w:rsidR="00953EEA" w:rsidRPr="00261E2E" w:rsidRDefault="00953EEA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bCs/>
          <w:sz w:val="18"/>
          <w:szCs w:val="18"/>
        </w:rPr>
        <w:t>Statistics – Descriptive/Inferential</w:t>
      </w:r>
      <w:r w:rsidR="0018359B">
        <w:rPr>
          <w:rFonts w:ascii="Verdana" w:hAnsi="Verdana"/>
          <w:bCs/>
          <w:sz w:val="18"/>
          <w:szCs w:val="18"/>
        </w:rPr>
        <w:t>.</w:t>
      </w:r>
      <w:r w:rsidR="00261E2E">
        <w:rPr>
          <w:rFonts w:ascii="Verdana" w:hAnsi="Verdana"/>
          <w:bCs/>
          <w:sz w:val="18"/>
          <w:szCs w:val="18"/>
        </w:rPr>
        <w:t xml:space="preserve"> </w:t>
      </w:r>
      <w:r w:rsidR="0018359B">
        <w:rPr>
          <w:rFonts w:ascii="Verdana" w:hAnsi="Verdana"/>
          <w:bCs/>
          <w:sz w:val="18"/>
          <w:szCs w:val="18"/>
        </w:rPr>
        <w:t xml:space="preserve">Probability &amp; </w:t>
      </w:r>
      <w:r w:rsidR="0018359B">
        <w:rPr>
          <w:rFonts w:ascii="Arial" w:hAnsi="Arial" w:cs="Arial"/>
          <w:color w:val="222222"/>
          <w:sz w:val="19"/>
          <w:szCs w:val="19"/>
          <w:shd w:val="clear" w:color="auto" w:fill="FFFFFF"/>
        </w:rPr>
        <w:t>Correlation</w:t>
      </w:r>
      <w:r w:rsidR="0018359B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14:paraId="544C4491" w14:textId="05543924" w:rsidR="00953EEA" w:rsidRPr="0018359B" w:rsidRDefault="00953EEA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bCs/>
          <w:sz w:val="18"/>
          <w:szCs w:val="18"/>
        </w:rPr>
        <w:t xml:space="preserve">Machine Learning/Deep Learning </w:t>
      </w:r>
      <w:r w:rsidR="00261E2E">
        <w:rPr>
          <w:rFonts w:ascii="Verdana" w:hAnsi="Verdana"/>
          <w:bCs/>
          <w:sz w:val="18"/>
          <w:szCs w:val="18"/>
        </w:rPr>
        <w:t>– Linear &amp; Log</w:t>
      </w:r>
      <w:r w:rsidR="0018359B">
        <w:rPr>
          <w:rFonts w:ascii="Verdana" w:hAnsi="Verdana"/>
          <w:bCs/>
          <w:sz w:val="18"/>
          <w:szCs w:val="18"/>
        </w:rPr>
        <w:t>istic Regression, SVM, XGBoost.</w:t>
      </w:r>
    </w:p>
    <w:p w14:paraId="30BF8FA7" w14:textId="05048C0E" w:rsidR="0018359B" w:rsidRPr="00261E2E" w:rsidRDefault="0018359B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EDA, Feature Engineering. ML Pip Line.</w:t>
      </w:r>
    </w:p>
    <w:p w14:paraId="65D1A218" w14:textId="0B20D127" w:rsidR="00953EEA" w:rsidRPr="00261E2E" w:rsidRDefault="00953EEA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bCs/>
          <w:sz w:val="18"/>
          <w:szCs w:val="18"/>
        </w:rPr>
        <w:t>NLP, Time Series, Ensemble</w:t>
      </w:r>
      <w:r w:rsidR="00261E2E">
        <w:rPr>
          <w:rFonts w:ascii="Verdana" w:hAnsi="Verdana"/>
          <w:bCs/>
          <w:sz w:val="18"/>
          <w:szCs w:val="18"/>
        </w:rPr>
        <w:t>, Recommendation Systems</w:t>
      </w:r>
      <w:r w:rsidRPr="00261E2E">
        <w:rPr>
          <w:rFonts w:ascii="Verdana" w:hAnsi="Verdana"/>
          <w:bCs/>
          <w:sz w:val="18"/>
          <w:szCs w:val="18"/>
        </w:rPr>
        <w:t>, Big Data</w:t>
      </w:r>
      <w:r w:rsidR="0018359B">
        <w:rPr>
          <w:rFonts w:ascii="Verdana" w:hAnsi="Verdana"/>
          <w:bCs/>
          <w:sz w:val="18"/>
          <w:szCs w:val="18"/>
        </w:rPr>
        <w:t>.</w:t>
      </w:r>
      <w:r w:rsidRPr="00261E2E">
        <w:rPr>
          <w:rFonts w:ascii="Verdana" w:hAnsi="Verdana"/>
          <w:bCs/>
          <w:sz w:val="18"/>
          <w:szCs w:val="18"/>
        </w:rPr>
        <w:t xml:space="preserve"> </w:t>
      </w:r>
    </w:p>
    <w:p w14:paraId="7300F258" w14:textId="77777777" w:rsidR="00090D73" w:rsidRDefault="00090D73" w:rsidP="00090D73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</w:p>
    <w:p w14:paraId="4519A3B9" w14:textId="15128102" w:rsidR="00227717" w:rsidRPr="003817B5" w:rsidRDefault="00227717" w:rsidP="00A5202C">
      <w:pPr>
        <w:autoSpaceDE w:val="0"/>
        <w:autoSpaceDN w:val="0"/>
        <w:adjustRightInd w:val="0"/>
        <w:rPr>
          <w:rFonts w:ascii="Verdana" w:hAnsi="Verdana"/>
          <w:b/>
          <w:bCs/>
          <w:sz w:val="18"/>
          <w:szCs w:val="18"/>
        </w:rPr>
      </w:pPr>
      <w:r w:rsidRPr="003817B5">
        <w:rPr>
          <w:rFonts w:ascii="Verdana" w:hAnsi="Verdana"/>
          <w:b/>
          <w:bCs/>
          <w:sz w:val="18"/>
          <w:szCs w:val="18"/>
        </w:rPr>
        <w:t>Imarticus Learning</w:t>
      </w:r>
      <w:r w:rsidR="008E5567">
        <w:rPr>
          <w:rFonts w:ascii="Verdana" w:hAnsi="Verdana"/>
          <w:b/>
          <w:bCs/>
          <w:sz w:val="18"/>
          <w:szCs w:val="18"/>
        </w:rPr>
        <w:t xml:space="preserve"> – Data Science Pro Degree </w:t>
      </w:r>
      <w:r w:rsidR="008E5567">
        <w:rPr>
          <w:rFonts w:ascii="Verdana" w:hAnsi="Verdana"/>
          <w:bCs/>
          <w:sz w:val="18"/>
          <w:szCs w:val="18"/>
        </w:rPr>
        <w:t xml:space="preserve">(May 2017 </w:t>
      </w:r>
      <w:r w:rsidR="00AF5A55">
        <w:rPr>
          <w:rFonts w:ascii="Verdana" w:hAnsi="Verdana"/>
          <w:bCs/>
          <w:sz w:val="18"/>
          <w:szCs w:val="18"/>
        </w:rPr>
        <w:t>–</w:t>
      </w:r>
      <w:r w:rsidR="008E5567">
        <w:rPr>
          <w:rFonts w:ascii="Verdana" w:hAnsi="Verdana"/>
          <w:bCs/>
          <w:sz w:val="18"/>
          <w:szCs w:val="18"/>
        </w:rPr>
        <w:t xml:space="preserve"> </w:t>
      </w:r>
      <w:r w:rsidR="00AF5A55">
        <w:rPr>
          <w:rFonts w:ascii="Verdana" w:hAnsi="Verdana"/>
          <w:bCs/>
          <w:sz w:val="18"/>
          <w:szCs w:val="18"/>
        </w:rPr>
        <w:t>Sept 2017)</w:t>
      </w:r>
      <w:r w:rsidRPr="003817B5">
        <w:rPr>
          <w:rFonts w:ascii="Verdana" w:hAnsi="Verdana"/>
          <w:b/>
          <w:bCs/>
          <w:sz w:val="18"/>
          <w:szCs w:val="18"/>
        </w:rPr>
        <w:tab/>
      </w:r>
    </w:p>
    <w:p w14:paraId="48DF8E00" w14:textId="153154CC" w:rsidR="008A6A1F" w:rsidRPr="00261E2E" w:rsidRDefault="006D0C0A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bCs/>
          <w:sz w:val="18"/>
          <w:szCs w:val="18"/>
        </w:rPr>
        <w:t>Data interpretation and Analysis</w:t>
      </w:r>
      <w:r w:rsidR="0018359B">
        <w:rPr>
          <w:rFonts w:ascii="Verdana" w:hAnsi="Verdana"/>
          <w:bCs/>
          <w:sz w:val="18"/>
          <w:szCs w:val="18"/>
        </w:rPr>
        <w:t>, Database ETL</w:t>
      </w:r>
    </w:p>
    <w:p w14:paraId="4357601B" w14:textId="7305DEA6" w:rsidR="008A6A1F" w:rsidRPr="00261E2E" w:rsidRDefault="006D0C0A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bCs/>
          <w:sz w:val="18"/>
          <w:szCs w:val="18"/>
        </w:rPr>
        <w:t>Understanding of</w:t>
      </w:r>
      <w:r w:rsidR="00261E2E">
        <w:rPr>
          <w:rFonts w:ascii="Verdana" w:hAnsi="Verdana"/>
          <w:bCs/>
          <w:sz w:val="18"/>
          <w:szCs w:val="18"/>
        </w:rPr>
        <w:t xml:space="preserve"> Basic</w:t>
      </w:r>
      <w:r w:rsidR="0018359B">
        <w:rPr>
          <w:rFonts w:ascii="Verdana" w:hAnsi="Verdana"/>
          <w:bCs/>
          <w:sz w:val="18"/>
          <w:szCs w:val="18"/>
        </w:rPr>
        <w:t>s of</w:t>
      </w:r>
      <w:r w:rsidRPr="00261E2E">
        <w:rPr>
          <w:rFonts w:ascii="Verdana" w:hAnsi="Verdana"/>
          <w:bCs/>
          <w:sz w:val="18"/>
          <w:szCs w:val="18"/>
        </w:rPr>
        <w:t xml:space="preserve"> Statistics</w:t>
      </w:r>
      <w:r w:rsidR="0018359B">
        <w:rPr>
          <w:rFonts w:ascii="Verdana" w:hAnsi="Verdana"/>
          <w:bCs/>
          <w:sz w:val="18"/>
          <w:szCs w:val="18"/>
        </w:rPr>
        <w:t>, Data Science Models, Data Science Pipe Line</w:t>
      </w:r>
    </w:p>
    <w:p w14:paraId="03DD9839" w14:textId="433B836F" w:rsidR="006D0C0A" w:rsidRPr="00261E2E" w:rsidRDefault="006D0C0A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261E2E">
        <w:rPr>
          <w:rFonts w:ascii="Verdana" w:hAnsi="Verdana"/>
          <w:bCs/>
          <w:sz w:val="18"/>
          <w:szCs w:val="18"/>
        </w:rPr>
        <w:t>SAS –Basic</w:t>
      </w:r>
      <w:r w:rsidR="00090D73" w:rsidRPr="00261E2E">
        <w:rPr>
          <w:rFonts w:ascii="Verdana" w:hAnsi="Verdana"/>
          <w:bCs/>
          <w:sz w:val="18"/>
          <w:szCs w:val="18"/>
        </w:rPr>
        <w:t xml:space="preserve">, </w:t>
      </w:r>
      <w:r w:rsidRPr="00261E2E">
        <w:rPr>
          <w:rFonts w:ascii="Verdana" w:hAnsi="Verdana"/>
          <w:bCs/>
          <w:sz w:val="18"/>
          <w:szCs w:val="18"/>
        </w:rPr>
        <w:t>Analytical tools</w:t>
      </w:r>
      <w:r w:rsidR="003817B5" w:rsidRPr="00261E2E">
        <w:rPr>
          <w:rFonts w:ascii="Verdana" w:hAnsi="Verdana"/>
          <w:bCs/>
          <w:sz w:val="18"/>
          <w:szCs w:val="18"/>
        </w:rPr>
        <w:t>-</w:t>
      </w:r>
      <w:r w:rsidR="00090D73" w:rsidRPr="00261E2E">
        <w:rPr>
          <w:rFonts w:ascii="Verdana" w:hAnsi="Verdana"/>
          <w:bCs/>
          <w:sz w:val="18"/>
          <w:szCs w:val="18"/>
        </w:rPr>
        <w:t xml:space="preserve"> R</w:t>
      </w:r>
      <w:r w:rsidRPr="00261E2E">
        <w:rPr>
          <w:rFonts w:ascii="Verdana" w:hAnsi="Verdana"/>
          <w:bCs/>
          <w:sz w:val="18"/>
          <w:szCs w:val="18"/>
        </w:rPr>
        <w:t xml:space="preserve"> and Tableau</w:t>
      </w:r>
      <w:r w:rsidR="0018359B">
        <w:rPr>
          <w:rFonts w:ascii="Verdana" w:hAnsi="Verdana"/>
          <w:bCs/>
          <w:sz w:val="18"/>
          <w:szCs w:val="18"/>
        </w:rPr>
        <w:t>, Spark</w:t>
      </w:r>
    </w:p>
    <w:p w14:paraId="672572E2" w14:textId="77777777" w:rsidR="00F3745E" w:rsidRPr="008F26F7" w:rsidRDefault="00F3745E" w:rsidP="00A5202C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8F26F7">
        <w:rPr>
          <w:rFonts w:ascii="Verdana" w:hAnsi="Verdana" w:cs="Arial"/>
          <w:bCs/>
          <w:sz w:val="18"/>
          <w:szCs w:val="18"/>
        </w:rPr>
        <w:tab/>
      </w:r>
    </w:p>
    <w:p w14:paraId="22B54070" w14:textId="2006B341" w:rsidR="00375833" w:rsidRPr="00AF5A55" w:rsidRDefault="00D77A5C" w:rsidP="00A5202C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Khar Education Society </w:t>
      </w:r>
      <w:r w:rsidR="00730CF4">
        <w:rPr>
          <w:rFonts w:ascii="Verdana" w:hAnsi="Verdana" w:cs="Arial"/>
          <w:b/>
          <w:bCs/>
          <w:sz w:val="18"/>
          <w:szCs w:val="18"/>
        </w:rPr>
        <w:t>(</w:t>
      </w:r>
      <w:r>
        <w:rPr>
          <w:rFonts w:ascii="Verdana" w:hAnsi="Verdana" w:cs="Arial"/>
          <w:b/>
          <w:bCs/>
          <w:sz w:val="18"/>
          <w:szCs w:val="18"/>
        </w:rPr>
        <w:t>K.E.S</w:t>
      </w:r>
      <w:r w:rsidR="00730CF4">
        <w:rPr>
          <w:rFonts w:ascii="Verdana" w:hAnsi="Verdana" w:cs="Arial"/>
          <w:b/>
          <w:bCs/>
          <w:sz w:val="18"/>
          <w:szCs w:val="18"/>
        </w:rPr>
        <w:t>)</w:t>
      </w:r>
      <w:r w:rsidR="00AF5A55">
        <w:rPr>
          <w:rFonts w:ascii="Verdana" w:hAnsi="Verdana" w:cs="Arial"/>
          <w:b/>
          <w:bCs/>
          <w:sz w:val="18"/>
          <w:szCs w:val="18"/>
        </w:rPr>
        <w:t xml:space="preserve"> – </w:t>
      </w:r>
      <w:r w:rsidR="00AF5A55">
        <w:rPr>
          <w:rFonts w:ascii="Verdana" w:hAnsi="Verdana" w:cs="Arial"/>
          <w:bCs/>
          <w:sz w:val="18"/>
          <w:szCs w:val="18"/>
        </w:rPr>
        <w:t>(June 2015 – May 2017)</w:t>
      </w:r>
    </w:p>
    <w:p w14:paraId="1E75D797" w14:textId="10A73E62" w:rsidR="00375833" w:rsidRPr="00261E2E" w:rsidRDefault="00D77A5C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/>
          <w:bCs/>
          <w:sz w:val="18"/>
          <w:szCs w:val="18"/>
        </w:rPr>
      </w:pPr>
      <w:r w:rsidRPr="00261E2E">
        <w:rPr>
          <w:rFonts w:ascii="Verdana" w:hAnsi="Verdana"/>
          <w:bCs/>
          <w:sz w:val="18"/>
          <w:szCs w:val="18"/>
        </w:rPr>
        <w:t>Bachelors in Science (Information Technology)</w:t>
      </w:r>
      <w:r w:rsidR="000E1DA1">
        <w:rPr>
          <w:rFonts w:ascii="Verdana" w:hAnsi="Verdana"/>
          <w:bCs/>
          <w:sz w:val="18"/>
          <w:szCs w:val="18"/>
        </w:rPr>
        <w:t xml:space="preserve"> – Mumbai University </w:t>
      </w:r>
    </w:p>
    <w:p w14:paraId="29DC7999" w14:textId="77777777" w:rsidR="00A5202C" w:rsidRPr="00A00F0B" w:rsidRDefault="00A5202C" w:rsidP="00A5202C">
      <w:pPr>
        <w:autoSpaceDE w:val="0"/>
        <w:autoSpaceDN w:val="0"/>
        <w:adjustRightInd w:val="0"/>
        <w:ind w:left="1620"/>
        <w:rPr>
          <w:rFonts w:ascii="Verdana" w:hAnsi="Verdana"/>
          <w:bCs/>
          <w:sz w:val="18"/>
          <w:szCs w:val="18"/>
        </w:rPr>
      </w:pPr>
    </w:p>
    <w:p w14:paraId="0A31AFD6" w14:textId="7FDBFF56" w:rsidR="00375833" w:rsidRPr="00AF5A55" w:rsidRDefault="00BC76ED" w:rsidP="00A5202C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Larse</w:t>
      </w:r>
      <w:r w:rsidR="00D77A5C">
        <w:rPr>
          <w:rFonts w:ascii="Verdana" w:hAnsi="Verdana" w:cs="Arial"/>
          <w:b/>
          <w:sz w:val="18"/>
          <w:szCs w:val="18"/>
        </w:rPr>
        <w:t>n &amp; Toubro Institute Of Technology</w:t>
      </w:r>
      <w:r w:rsidR="00AF5A55">
        <w:rPr>
          <w:rFonts w:ascii="Verdana" w:hAnsi="Verdana" w:cs="Arial"/>
          <w:b/>
          <w:sz w:val="18"/>
          <w:szCs w:val="18"/>
        </w:rPr>
        <w:t xml:space="preserve"> – </w:t>
      </w:r>
      <w:r w:rsidR="00AF5A55">
        <w:rPr>
          <w:rFonts w:ascii="Verdana" w:hAnsi="Verdana" w:cs="Arial"/>
          <w:sz w:val="18"/>
          <w:szCs w:val="18"/>
        </w:rPr>
        <w:t>(June 2008 – May 2012)</w:t>
      </w:r>
    </w:p>
    <w:p w14:paraId="2F3362A2" w14:textId="7B10E7A6" w:rsidR="00375833" w:rsidRPr="00261E2E" w:rsidRDefault="00D77A5C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261E2E">
        <w:rPr>
          <w:rFonts w:ascii="Verdana" w:hAnsi="Verdana" w:cs="Arial"/>
          <w:bCs/>
          <w:sz w:val="18"/>
          <w:szCs w:val="18"/>
        </w:rPr>
        <w:t>Diploma In Mechanical Engineering(Industrial Integrated)</w:t>
      </w:r>
      <w:r w:rsidR="000E1DA1">
        <w:rPr>
          <w:rFonts w:ascii="Verdana" w:hAnsi="Verdana" w:cs="Arial"/>
          <w:bCs/>
          <w:sz w:val="18"/>
          <w:szCs w:val="18"/>
        </w:rPr>
        <w:t xml:space="preserve"> - MSBTE</w:t>
      </w:r>
    </w:p>
    <w:p w14:paraId="615BBC0A" w14:textId="77777777" w:rsidR="00A5202C" w:rsidRPr="008B7B8C" w:rsidRDefault="00A5202C" w:rsidP="00A5202C">
      <w:pPr>
        <w:autoSpaceDE w:val="0"/>
        <w:autoSpaceDN w:val="0"/>
        <w:adjustRightInd w:val="0"/>
        <w:ind w:left="1620"/>
        <w:rPr>
          <w:rFonts w:ascii="Verdana" w:hAnsi="Verdana" w:cs="Arial"/>
          <w:sz w:val="18"/>
          <w:szCs w:val="18"/>
        </w:rPr>
      </w:pPr>
    </w:p>
    <w:p w14:paraId="1749A7A6" w14:textId="219D543E" w:rsidR="00375833" w:rsidRPr="00AF5A55" w:rsidRDefault="00D77A5C" w:rsidP="00A5202C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Gokuldham High School &amp; Junior College</w:t>
      </w:r>
      <w:r w:rsidR="00AF5A55">
        <w:rPr>
          <w:rFonts w:ascii="Verdana" w:hAnsi="Verdana"/>
          <w:b/>
          <w:bCs/>
          <w:sz w:val="18"/>
          <w:szCs w:val="18"/>
        </w:rPr>
        <w:t xml:space="preserve"> – </w:t>
      </w:r>
      <w:r w:rsidR="00AF5A55">
        <w:rPr>
          <w:rFonts w:ascii="Verdana" w:hAnsi="Verdana"/>
          <w:bCs/>
          <w:sz w:val="18"/>
          <w:szCs w:val="18"/>
        </w:rPr>
        <w:t>(2008)</w:t>
      </w:r>
      <w:bookmarkStart w:id="0" w:name="_GoBack"/>
      <w:bookmarkEnd w:id="0"/>
    </w:p>
    <w:p w14:paraId="7FB140E0" w14:textId="73895E1F" w:rsidR="00375833" w:rsidRPr="00E63A08" w:rsidRDefault="00D77A5C" w:rsidP="00261E2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 w:rsidRPr="00261E2E">
        <w:rPr>
          <w:rFonts w:ascii="Verdana" w:hAnsi="Verdana" w:cs="Arial"/>
          <w:bCs/>
          <w:sz w:val="18"/>
          <w:szCs w:val="18"/>
        </w:rPr>
        <w:t>I.C.S.E</w:t>
      </w:r>
      <w:r w:rsidR="00550824" w:rsidRPr="00261E2E">
        <w:rPr>
          <w:rFonts w:ascii="Verdana" w:hAnsi="Verdana" w:cs="Arial"/>
          <w:bCs/>
          <w:sz w:val="18"/>
          <w:szCs w:val="18"/>
        </w:rPr>
        <w:t xml:space="preserve"> (Standard - X)</w:t>
      </w:r>
      <w:r w:rsidR="00375833" w:rsidRPr="00261E2E">
        <w:rPr>
          <w:rFonts w:ascii="Verdana" w:hAnsi="Verdana" w:cs="Arial"/>
          <w:bCs/>
          <w:sz w:val="18"/>
          <w:szCs w:val="18"/>
        </w:rPr>
        <w:t xml:space="preserve"> </w:t>
      </w:r>
    </w:p>
    <w:p w14:paraId="4C6B0A69" w14:textId="648313E5" w:rsidR="00E63A08" w:rsidRPr="00E63A08" w:rsidRDefault="00E63A08" w:rsidP="00E63A08">
      <w:pPr>
        <w:autoSpaceDE w:val="0"/>
        <w:autoSpaceDN w:val="0"/>
        <w:adjustRightInd w:val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________________________________________________________________________________________________</w:t>
      </w:r>
    </w:p>
    <w:p w14:paraId="424414FE" w14:textId="77777777" w:rsidR="00B01359" w:rsidRDefault="007E1007" w:rsidP="00B01359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ACADEMIC PROJECT</w:t>
      </w:r>
      <w:r w:rsidR="00B01359">
        <w:rPr>
          <w:rFonts w:ascii="Verdana" w:hAnsi="Verdana" w:cs="Arial"/>
          <w:b/>
          <w:sz w:val="18"/>
          <w:szCs w:val="18"/>
        </w:rPr>
        <w:t xml:space="preserve"> </w:t>
      </w:r>
    </w:p>
    <w:p w14:paraId="04405F17" w14:textId="04F9C519" w:rsidR="00E63A08" w:rsidRPr="00E63A08" w:rsidRDefault="00E63A08" w:rsidP="00AF5A55">
      <w:pPr>
        <w:pStyle w:val="ListParagraph"/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Chat-Bot using Heroku.</w:t>
      </w:r>
      <w:r w:rsidR="00BC7D68">
        <w:rPr>
          <w:rFonts w:ascii="Verdana" w:hAnsi="Verdana" w:cs="Arial"/>
          <w:sz w:val="18"/>
          <w:szCs w:val="18"/>
        </w:rPr>
        <w:t xml:space="preserve"> NLP Kaggle Project(Find the Author)</w:t>
      </w:r>
    </w:p>
    <w:p w14:paraId="30412053" w14:textId="788D163A" w:rsidR="008942D2" w:rsidRPr="00BC7D68" w:rsidRDefault="00E63A08" w:rsidP="005659A0">
      <w:pPr>
        <w:pStyle w:val="ListParagraph"/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r w:rsidRPr="00BC7D68">
        <w:rPr>
          <w:rFonts w:ascii="Verdana" w:eastAsia="+mj-ea" w:hAnsi="Verdana" w:cs="+mj-cs"/>
          <w:kern w:val="24"/>
          <w:sz w:val="18"/>
          <w:szCs w:val="18"/>
        </w:rPr>
        <w:t>Predictive Analysis for Direct Marketing Campaign</w:t>
      </w:r>
      <w:r w:rsidRPr="00BC7D68">
        <w:rPr>
          <w:rFonts w:ascii="Verdana" w:eastAsia="+mj-ea" w:hAnsi="Verdana" w:cs="+mj-cs"/>
          <w:kern w:val="24"/>
          <w:sz w:val="18"/>
          <w:szCs w:val="18"/>
        </w:rPr>
        <w:t>.</w:t>
      </w:r>
      <w:r w:rsidR="00BC7D68" w:rsidRPr="00BC7D68">
        <w:rPr>
          <w:rFonts w:ascii="Verdana" w:eastAsia="+mj-ea" w:hAnsi="Verdana" w:cs="+mj-cs"/>
          <w:kern w:val="24"/>
          <w:sz w:val="18"/>
          <w:szCs w:val="18"/>
        </w:rPr>
        <w:t xml:space="preserve"> </w:t>
      </w:r>
      <w:r w:rsidR="008942D2" w:rsidRPr="00BC7D68">
        <w:rPr>
          <w:rFonts w:ascii="Verdana" w:hAnsi="Verdana"/>
          <w:iCs/>
          <w:sz w:val="18"/>
          <w:szCs w:val="18"/>
        </w:rPr>
        <w:t>Predictive Analytics on Ames housing data</w:t>
      </w:r>
      <w:r w:rsidR="0018359B" w:rsidRPr="00BC7D68">
        <w:rPr>
          <w:rFonts w:ascii="Verdana" w:hAnsi="Verdana"/>
          <w:iCs/>
          <w:sz w:val="18"/>
          <w:szCs w:val="18"/>
        </w:rPr>
        <w:t>.</w:t>
      </w:r>
    </w:p>
    <w:p w14:paraId="202EC05F" w14:textId="77777777" w:rsidR="008942D2" w:rsidRDefault="008942D2" w:rsidP="00AF5A55">
      <w:pPr>
        <w:pStyle w:val="ParaAttribute10"/>
        <w:numPr>
          <w:ilvl w:val="0"/>
          <w:numId w:val="25"/>
        </w:numPr>
        <w:spacing w:after="0"/>
        <w:ind w:right="-115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>BSCIT: Final Year Project- Toll-Booth Systems.</w:t>
      </w:r>
    </w:p>
    <w:p w14:paraId="2347CF6E" w14:textId="53C9FA0B" w:rsidR="002924FC" w:rsidRDefault="009275B6" w:rsidP="00AF5A55">
      <w:pPr>
        <w:pStyle w:val="ParaAttribute10"/>
        <w:numPr>
          <w:ilvl w:val="0"/>
          <w:numId w:val="25"/>
        </w:numPr>
        <w:spacing w:after="0"/>
        <w:ind w:right="-115"/>
        <w:rPr>
          <w:rFonts w:ascii="Verdana" w:eastAsia="Times New Roman" w:hAnsi="Verdana"/>
          <w:bCs/>
          <w:sz w:val="18"/>
          <w:szCs w:val="18"/>
        </w:rPr>
      </w:pPr>
      <w:r w:rsidRPr="002924FC">
        <w:rPr>
          <w:rFonts w:ascii="Verdana" w:eastAsia="Times New Roman" w:hAnsi="Verdana"/>
          <w:bCs/>
          <w:sz w:val="18"/>
          <w:szCs w:val="18"/>
        </w:rPr>
        <w:t xml:space="preserve">Diploma in Mechanical : Final Year Project- </w:t>
      </w:r>
      <w:r w:rsidR="002924FC" w:rsidRPr="002924FC">
        <w:rPr>
          <w:rFonts w:ascii="Verdana" w:eastAsia="Times New Roman" w:hAnsi="Verdana"/>
          <w:bCs/>
          <w:sz w:val="18"/>
          <w:szCs w:val="18"/>
        </w:rPr>
        <w:t>Remote operated Infra-Red Portable Forklift</w:t>
      </w:r>
      <w:r>
        <w:rPr>
          <w:rFonts w:ascii="Verdana" w:eastAsia="Times New Roman" w:hAnsi="Verdana"/>
          <w:bCs/>
          <w:sz w:val="18"/>
          <w:szCs w:val="18"/>
        </w:rPr>
        <w:t>,</w:t>
      </w:r>
      <w:r w:rsidR="002924FC">
        <w:rPr>
          <w:rFonts w:ascii="Verdana" w:eastAsia="Times New Roman" w:hAnsi="Verdana"/>
          <w:bCs/>
          <w:sz w:val="18"/>
          <w:szCs w:val="18"/>
        </w:rPr>
        <w:t xml:space="preserve"> </w:t>
      </w:r>
      <w:r w:rsidRPr="002924FC">
        <w:rPr>
          <w:rFonts w:ascii="Verdana" w:eastAsia="Times New Roman" w:hAnsi="Verdana"/>
          <w:bCs/>
          <w:sz w:val="18"/>
          <w:szCs w:val="18"/>
        </w:rPr>
        <w:t>using</w:t>
      </w:r>
      <w:r w:rsidR="002924FC" w:rsidRPr="002924FC">
        <w:rPr>
          <w:rFonts w:ascii="Verdana" w:eastAsia="Times New Roman" w:hAnsi="Verdana"/>
          <w:bCs/>
          <w:sz w:val="18"/>
          <w:szCs w:val="18"/>
        </w:rPr>
        <w:t xml:space="preserve"> </w:t>
      </w:r>
      <w:r w:rsidR="00783A55">
        <w:rPr>
          <w:rFonts w:ascii="Verdana" w:eastAsia="Times New Roman" w:hAnsi="Verdana"/>
          <w:bCs/>
          <w:sz w:val="18"/>
          <w:szCs w:val="18"/>
        </w:rPr>
        <w:t>Single</w:t>
      </w:r>
    </w:p>
    <w:p w14:paraId="2445E5F3" w14:textId="687D5994" w:rsidR="0027203D" w:rsidRPr="002924FC" w:rsidRDefault="00AF5A55" w:rsidP="00AF5A55">
      <w:pPr>
        <w:pStyle w:val="ParaAttribute10"/>
        <w:spacing w:after="0"/>
        <w:ind w:left="1620" w:right="-115" w:firstLine="540"/>
        <w:rPr>
          <w:rFonts w:ascii="Verdana" w:eastAsia="Times New Roman" w:hAnsi="Verdana"/>
          <w:bCs/>
          <w:sz w:val="18"/>
          <w:szCs w:val="18"/>
        </w:rPr>
      </w:pPr>
      <w:r>
        <w:rPr>
          <w:rFonts w:ascii="Verdana" w:eastAsia="Times New Roman" w:hAnsi="Verdana"/>
          <w:bCs/>
          <w:sz w:val="18"/>
          <w:szCs w:val="18"/>
        </w:rPr>
        <w:t xml:space="preserve">            </w:t>
      </w:r>
      <w:r w:rsidR="009275B6" w:rsidRPr="002924FC">
        <w:rPr>
          <w:rFonts w:ascii="Verdana" w:eastAsia="Times New Roman" w:hAnsi="Verdana"/>
          <w:bCs/>
          <w:sz w:val="18"/>
          <w:szCs w:val="18"/>
        </w:rPr>
        <w:t>Screw Lifting Mechanism.</w:t>
      </w:r>
    </w:p>
    <w:p w14:paraId="178C67AC" w14:textId="7D0B061A" w:rsidR="002924FC" w:rsidRDefault="00BC7D68" w:rsidP="00BC7D68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______________________________________________________________________________________</w:t>
      </w:r>
    </w:p>
    <w:p w14:paraId="245848BF" w14:textId="77777777" w:rsidR="00AF5A55" w:rsidRDefault="00783A55" w:rsidP="00AF5A55">
      <w:p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8F26F7">
        <w:rPr>
          <w:rFonts w:ascii="Verdana" w:hAnsi="Verdana" w:cs="Arial"/>
          <w:b/>
          <w:sz w:val="18"/>
          <w:szCs w:val="18"/>
        </w:rPr>
        <w:t>ACHIEVEMENTS</w:t>
      </w:r>
      <w:r>
        <w:rPr>
          <w:rFonts w:ascii="Verdana" w:hAnsi="Verdana" w:cs="Arial"/>
          <w:b/>
          <w:sz w:val="18"/>
          <w:szCs w:val="18"/>
        </w:rPr>
        <w:t>:</w:t>
      </w:r>
    </w:p>
    <w:p w14:paraId="34C767C7" w14:textId="69EB95C2" w:rsidR="00550824" w:rsidRPr="00AF5A55" w:rsidRDefault="00550824" w:rsidP="00AF5A55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Verdana" w:hAnsi="Verdana" w:cs="Arial"/>
          <w:b/>
          <w:sz w:val="18"/>
          <w:szCs w:val="18"/>
        </w:rPr>
      </w:pPr>
      <w:r w:rsidRPr="00AF5A55">
        <w:rPr>
          <w:rFonts w:ascii="Verdana" w:hAnsi="Verdana"/>
          <w:sz w:val="18"/>
          <w:szCs w:val="18"/>
        </w:rPr>
        <w:t>Inter-College Head in L.T.I.T-2012</w:t>
      </w:r>
      <w:r w:rsidR="00783A55" w:rsidRPr="00AF5A55">
        <w:rPr>
          <w:rFonts w:ascii="Verdana" w:hAnsi="Verdana"/>
          <w:sz w:val="18"/>
          <w:szCs w:val="18"/>
        </w:rPr>
        <w:t xml:space="preserve">,  </w:t>
      </w:r>
      <w:r w:rsidRPr="00AF5A55">
        <w:rPr>
          <w:rFonts w:ascii="Verdana" w:hAnsi="Verdana" w:cs="Arial"/>
          <w:bCs/>
          <w:sz w:val="18"/>
          <w:szCs w:val="18"/>
        </w:rPr>
        <w:t>Won College</w:t>
      </w:r>
      <w:r w:rsidR="002924FC" w:rsidRPr="00AF5A55">
        <w:rPr>
          <w:rFonts w:ascii="Verdana" w:hAnsi="Verdana" w:cs="Arial"/>
          <w:bCs/>
          <w:sz w:val="18"/>
          <w:szCs w:val="18"/>
        </w:rPr>
        <w:t xml:space="preserve"> </w:t>
      </w:r>
      <w:r w:rsidR="000757FC" w:rsidRPr="00AF5A55">
        <w:rPr>
          <w:rFonts w:ascii="Verdana" w:hAnsi="Verdana" w:cs="Arial"/>
          <w:bCs/>
          <w:sz w:val="18"/>
          <w:szCs w:val="18"/>
        </w:rPr>
        <w:t>Basketball</w:t>
      </w:r>
      <w:r w:rsidRPr="00AF5A55">
        <w:rPr>
          <w:rFonts w:ascii="Verdana" w:hAnsi="Verdana" w:cs="Arial"/>
          <w:bCs/>
          <w:sz w:val="18"/>
          <w:szCs w:val="18"/>
        </w:rPr>
        <w:t xml:space="preserve"> Compe</w:t>
      </w:r>
      <w:r w:rsidR="000757FC" w:rsidRPr="00AF5A55">
        <w:rPr>
          <w:rFonts w:ascii="Verdana" w:hAnsi="Verdana" w:cs="Arial"/>
          <w:bCs/>
          <w:sz w:val="18"/>
          <w:szCs w:val="18"/>
        </w:rPr>
        <w:t>ti</w:t>
      </w:r>
      <w:r w:rsidRPr="00AF5A55">
        <w:rPr>
          <w:rFonts w:ascii="Verdana" w:hAnsi="Verdana" w:cs="Arial"/>
          <w:bCs/>
          <w:sz w:val="18"/>
          <w:szCs w:val="18"/>
        </w:rPr>
        <w:t>tion</w:t>
      </w:r>
      <w:r w:rsidR="002924FC" w:rsidRPr="00AF5A55">
        <w:rPr>
          <w:rFonts w:ascii="Verdana" w:hAnsi="Verdana" w:cs="Arial"/>
          <w:bCs/>
          <w:sz w:val="18"/>
          <w:szCs w:val="18"/>
        </w:rPr>
        <w:t>s</w:t>
      </w:r>
      <w:r w:rsidRPr="00AF5A55">
        <w:rPr>
          <w:rFonts w:ascii="Verdana" w:hAnsi="Verdana" w:cs="Arial"/>
          <w:bCs/>
          <w:sz w:val="18"/>
          <w:szCs w:val="18"/>
        </w:rPr>
        <w:t xml:space="preserve"> </w:t>
      </w:r>
    </w:p>
    <w:p w14:paraId="22ADF5BC" w14:textId="4DB5166F" w:rsidR="00AF5A55" w:rsidRPr="00AF5A55" w:rsidRDefault="004B7E15" w:rsidP="00AF5A55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AF5A55">
        <w:rPr>
          <w:rFonts w:ascii="Verdana" w:hAnsi="Verdana" w:cs="Arial"/>
          <w:bCs/>
          <w:sz w:val="18"/>
          <w:szCs w:val="18"/>
        </w:rPr>
        <w:t>Event Facilitator at Kidville-Mumbai</w:t>
      </w:r>
      <w:r w:rsidR="006D56A9" w:rsidRPr="00AF5A55">
        <w:rPr>
          <w:rFonts w:ascii="Verdana" w:hAnsi="Verdana" w:cs="Arial"/>
          <w:bCs/>
          <w:sz w:val="18"/>
          <w:szCs w:val="18"/>
        </w:rPr>
        <w:t>, Millk</w:t>
      </w:r>
      <w:r w:rsidRPr="00AF5A55">
        <w:rPr>
          <w:rFonts w:ascii="Verdana" w:hAnsi="Verdana" w:cs="Arial"/>
          <w:bCs/>
          <w:sz w:val="18"/>
          <w:szCs w:val="18"/>
        </w:rPr>
        <w:t>-</w:t>
      </w:r>
      <w:r w:rsidR="0026653E">
        <w:rPr>
          <w:rFonts w:ascii="Verdana" w:hAnsi="Verdana" w:cs="Arial"/>
          <w:bCs/>
          <w:sz w:val="18"/>
          <w:szCs w:val="18"/>
        </w:rPr>
        <w:t>Mumbai.</w:t>
      </w:r>
    </w:p>
    <w:p w14:paraId="02AFC2C3" w14:textId="7AD9F654" w:rsidR="00AF5A55" w:rsidRPr="00BC7D68" w:rsidRDefault="00BC7D68" w:rsidP="00BC7D68">
      <w:pPr>
        <w:autoSpaceDE w:val="0"/>
        <w:autoSpaceDN w:val="0"/>
        <w:adjustRightInd w:val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________________________________________________________________________________________________</w:t>
      </w:r>
    </w:p>
    <w:p w14:paraId="01FAC569" w14:textId="06B902DE" w:rsidR="00F3745E" w:rsidRPr="00AF5A55" w:rsidRDefault="00AF5A55" w:rsidP="00AF5A55">
      <w:pPr>
        <w:autoSpaceDE w:val="0"/>
        <w:autoSpaceDN w:val="0"/>
        <w:adjustRightInd w:val="0"/>
        <w:rPr>
          <w:rFonts w:ascii="Verdana" w:hAnsi="Verdana" w:cs="Arial"/>
          <w:b/>
          <w:bCs/>
          <w:sz w:val="18"/>
          <w:szCs w:val="18"/>
        </w:rPr>
      </w:pPr>
      <w:r w:rsidRPr="00AF5A55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F3745E" w:rsidRPr="00AF5A55">
        <w:rPr>
          <w:rFonts w:ascii="Verdana" w:hAnsi="Verdana" w:cs="Arial"/>
          <w:b/>
          <w:bCs/>
          <w:sz w:val="18"/>
          <w:szCs w:val="18"/>
        </w:rPr>
        <w:t>PERSONAL INTERESTS</w:t>
      </w:r>
      <w:r w:rsidR="00130BF2" w:rsidRPr="00AF5A55">
        <w:rPr>
          <w:rFonts w:ascii="Verdana" w:hAnsi="Verdana" w:cs="Arial"/>
          <w:b/>
          <w:bCs/>
          <w:sz w:val="18"/>
          <w:szCs w:val="18"/>
        </w:rPr>
        <w:t xml:space="preserve"> </w:t>
      </w:r>
    </w:p>
    <w:p w14:paraId="374704DA" w14:textId="7922F8F0" w:rsidR="0040666F" w:rsidRPr="00BC7D68" w:rsidRDefault="00FF436A" w:rsidP="00BC7D68">
      <w:pPr>
        <w:pStyle w:val="ListParagraph"/>
        <w:numPr>
          <w:ilvl w:val="0"/>
          <w:numId w:val="31"/>
        </w:numPr>
        <w:rPr>
          <w:rFonts w:ascii="Verdana" w:hAnsi="Verdana"/>
          <w:sz w:val="18"/>
          <w:szCs w:val="18"/>
        </w:rPr>
      </w:pPr>
      <w:r w:rsidRPr="00BC7D68">
        <w:rPr>
          <w:rFonts w:ascii="Verdana" w:hAnsi="Verdana"/>
          <w:sz w:val="18"/>
          <w:szCs w:val="18"/>
        </w:rPr>
        <w:t>Playing O</w:t>
      </w:r>
      <w:r w:rsidR="0060145C" w:rsidRPr="00BC7D68">
        <w:rPr>
          <w:rFonts w:ascii="Verdana" w:hAnsi="Verdana"/>
          <w:sz w:val="18"/>
          <w:szCs w:val="18"/>
        </w:rPr>
        <w:t>nline Computer Games</w:t>
      </w:r>
      <w:r w:rsidR="0060145C" w:rsidRPr="00BC7D68">
        <w:rPr>
          <w:rFonts w:ascii="Verdana" w:hAnsi="Verdana"/>
          <w:b/>
          <w:sz w:val="18"/>
          <w:szCs w:val="18"/>
        </w:rPr>
        <w:t xml:space="preserve">: </w:t>
      </w:r>
      <w:r w:rsidR="0060145C" w:rsidRPr="00BC7D68">
        <w:rPr>
          <w:rFonts w:ascii="Verdana" w:hAnsi="Verdana"/>
          <w:sz w:val="18"/>
          <w:szCs w:val="18"/>
        </w:rPr>
        <w:t>CS-GO, DOTA 2</w:t>
      </w:r>
      <w:r w:rsidR="0026653E">
        <w:rPr>
          <w:rFonts w:ascii="Verdana" w:hAnsi="Verdana"/>
          <w:sz w:val="18"/>
          <w:szCs w:val="18"/>
        </w:rPr>
        <w:t>, PUBG</w:t>
      </w:r>
    </w:p>
    <w:p w14:paraId="2037C0B1" w14:textId="472D23E2" w:rsidR="00261E2E" w:rsidRPr="00BC7D68" w:rsidRDefault="002924FC" w:rsidP="00BC7D68">
      <w:pPr>
        <w:pStyle w:val="ListParagraph"/>
        <w:numPr>
          <w:ilvl w:val="0"/>
          <w:numId w:val="31"/>
        </w:numPr>
        <w:tabs>
          <w:tab w:val="left" w:pos="1560"/>
        </w:tabs>
        <w:rPr>
          <w:rFonts w:ascii="Verdana" w:hAnsi="Verdana"/>
          <w:sz w:val="18"/>
          <w:szCs w:val="18"/>
        </w:rPr>
      </w:pPr>
      <w:r w:rsidRPr="00BC7D68">
        <w:rPr>
          <w:rFonts w:ascii="Verdana" w:hAnsi="Verdana"/>
          <w:sz w:val="18"/>
          <w:szCs w:val="18"/>
        </w:rPr>
        <w:t xml:space="preserve">Playing </w:t>
      </w:r>
      <w:r w:rsidR="00783A55" w:rsidRPr="00BC7D68">
        <w:rPr>
          <w:rFonts w:ascii="Verdana" w:hAnsi="Verdana"/>
          <w:sz w:val="18"/>
          <w:szCs w:val="18"/>
        </w:rPr>
        <w:t>C</w:t>
      </w:r>
      <w:r w:rsidR="00BC51BF" w:rsidRPr="00BC7D68">
        <w:rPr>
          <w:rFonts w:ascii="Verdana" w:hAnsi="Verdana"/>
          <w:sz w:val="18"/>
          <w:szCs w:val="18"/>
        </w:rPr>
        <w:t>ricket, Football, Table-Tennis.</w:t>
      </w:r>
    </w:p>
    <w:p w14:paraId="499B6925" w14:textId="77777777" w:rsidR="00BC7D68" w:rsidRDefault="00BC7D68" w:rsidP="00BC7D68">
      <w:pPr>
        <w:tabs>
          <w:tab w:val="left" w:pos="1560"/>
        </w:tabs>
        <w:rPr>
          <w:rFonts w:ascii="Verdana" w:hAnsi="Verdana"/>
          <w:sz w:val="18"/>
          <w:szCs w:val="18"/>
        </w:rPr>
      </w:pPr>
    </w:p>
    <w:p w14:paraId="29C67948" w14:textId="77777777" w:rsidR="00261E2E" w:rsidRPr="00261E2E" w:rsidRDefault="00261E2E" w:rsidP="00261E2E">
      <w:pPr>
        <w:tabs>
          <w:tab w:val="left" w:pos="1560"/>
        </w:tabs>
        <w:rPr>
          <w:rFonts w:ascii="Verdana" w:hAnsi="Verdana"/>
          <w:sz w:val="18"/>
          <w:szCs w:val="18"/>
        </w:rPr>
      </w:pPr>
    </w:p>
    <w:sectPr w:rsidR="00261E2E" w:rsidRPr="00261E2E" w:rsidSect="00E63A08">
      <w:pgSz w:w="12240" w:h="15840"/>
      <w:pgMar w:top="284" w:right="630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9C2B0" w14:textId="77777777" w:rsidR="007B5953" w:rsidRDefault="007B5953" w:rsidP="004F55CE">
      <w:r>
        <w:separator/>
      </w:r>
    </w:p>
  </w:endnote>
  <w:endnote w:type="continuationSeparator" w:id="0">
    <w:p w14:paraId="04D75816" w14:textId="77777777" w:rsidR="007B5953" w:rsidRDefault="007B5953" w:rsidP="004F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CE56B" w14:textId="77777777" w:rsidR="007B5953" w:rsidRDefault="007B5953" w:rsidP="004F55CE">
      <w:r>
        <w:separator/>
      </w:r>
    </w:p>
  </w:footnote>
  <w:footnote w:type="continuationSeparator" w:id="0">
    <w:p w14:paraId="385F8355" w14:textId="77777777" w:rsidR="007B5953" w:rsidRDefault="007B5953" w:rsidP="004F5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7362889"/>
    <w:lvl w:ilvl="0" w:tplc="E68C1CFA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F22D5D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2" w:tplc="B3402A8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3" w:tplc="3EDE44D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4" w:tplc="2D4C02D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5" w:tplc="A120D1E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6" w:tplc="E2AC90A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7" w:tplc="7DCECAD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24"/>
        <w:szCs w:val="24"/>
      </w:rPr>
    </w:lvl>
    <w:lvl w:ilvl="8" w:tplc="D8D2A98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24"/>
        <w:szCs w:val="24"/>
      </w:rPr>
    </w:lvl>
  </w:abstractNum>
  <w:abstractNum w:abstractNumId="1">
    <w:nsid w:val="0B957E0A"/>
    <w:multiLevelType w:val="hybridMultilevel"/>
    <w:tmpl w:val="1CE003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4D03A3"/>
    <w:multiLevelType w:val="hybridMultilevel"/>
    <w:tmpl w:val="4E3EF8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4623D"/>
    <w:multiLevelType w:val="hybridMultilevel"/>
    <w:tmpl w:val="0AC0A6AC"/>
    <w:lvl w:ilvl="0" w:tplc="4009000F">
      <w:start w:val="1"/>
      <w:numFmt w:val="decimal"/>
      <w:lvlText w:val="%1."/>
      <w:lvlJc w:val="left"/>
      <w:pPr>
        <w:ind w:left="2265" w:hanging="360"/>
      </w:pPr>
    </w:lvl>
    <w:lvl w:ilvl="1" w:tplc="40090019" w:tentative="1">
      <w:start w:val="1"/>
      <w:numFmt w:val="lowerLetter"/>
      <w:lvlText w:val="%2."/>
      <w:lvlJc w:val="left"/>
      <w:pPr>
        <w:ind w:left="2985" w:hanging="360"/>
      </w:pPr>
    </w:lvl>
    <w:lvl w:ilvl="2" w:tplc="4009001B" w:tentative="1">
      <w:start w:val="1"/>
      <w:numFmt w:val="lowerRoman"/>
      <w:lvlText w:val="%3."/>
      <w:lvlJc w:val="right"/>
      <w:pPr>
        <w:ind w:left="3705" w:hanging="180"/>
      </w:pPr>
    </w:lvl>
    <w:lvl w:ilvl="3" w:tplc="4009000F" w:tentative="1">
      <w:start w:val="1"/>
      <w:numFmt w:val="decimal"/>
      <w:lvlText w:val="%4."/>
      <w:lvlJc w:val="left"/>
      <w:pPr>
        <w:ind w:left="4425" w:hanging="360"/>
      </w:pPr>
    </w:lvl>
    <w:lvl w:ilvl="4" w:tplc="40090019" w:tentative="1">
      <w:start w:val="1"/>
      <w:numFmt w:val="lowerLetter"/>
      <w:lvlText w:val="%5."/>
      <w:lvlJc w:val="left"/>
      <w:pPr>
        <w:ind w:left="5145" w:hanging="360"/>
      </w:pPr>
    </w:lvl>
    <w:lvl w:ilvl="5" w:tplc="4009001B" w:tentative="1">
      <w:start w:val="1"/>
      <w:numFmt w:val="lowerRoman"/>
      <w:lvlText w:val="%6."/>
      <w:lvlJc w:val="right"/>
      <w:pPr>
        <w:ind w:left="5865" w:hanging="180"/>
      </w:pPr>
    </w:lvl>
    <w:lvl w:ilvl="6" w:tplc="4009000F" w:tentative="1">
      <w:start w:val="1"/>
      <w:numFmt w:val="decimal"/>
      <w:lvlText w:val="%7."/>
      <w:lvlJc w:val="left"/>
      <w:pPr>
        <w:ind w:left="6585" w:hanging="360"/>
      </w:pPr>
    </w:lvl>
    <w:lvl w:ilvl="7" w:tplc="40090019" w:tentative="1">
      <w:start w:val="1"/>
      <w:numFmt w:val="lowerLetter"/>
      <w:lvlText w:val="%8."/>
      <w:lvlJc w:val="left"/>
      <w:pPr>
        <w:ind w:left="7305" w:hanging="360"/>
      </w:pPr>
    </w:lvl>
    <w:lvl w:ilvl="8" w:tplc="40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>
    <w:nsid w:val="1DC07BF9"/>
    <w:multiLevelType w:val="hybridMultilevel"/>
    <w:tmpl w:val="E48E97AA"/>
    <w:lvl w:ilvl="0" w:tplc="8716DF0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201863B9"/>
    <w:multiLevelType w:val="hybridMultilevel"/>
    <w:tmpl w:val="F50C5B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208B1"/>
    <w:multiLevelType w:val="hybridMultilevel"/>
    <w:tmpl w:val="307A34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16CD4"/>
    <w:multiLevelType w:val="hybridMultilevel"/>
    <w:tmpl w:val="9EE2F028"/>
    <w:lvl w:ilvl="0" w:tplc="D18204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3F1C8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28CD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2D4D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161C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1D62B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AA06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5824B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F7C049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>
    <w:nsid w:val="30B709C0"/>
    <w:multiLevelType w:val="hybridMultilevel"/>
    <w:tmpl w:val="6F2EBC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A2AB5"/>
    <w:multiLevelType w:val="hybridMultilevel"/>
    <w:tmpl w:val="99CEF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601D6"/>
    <w:multiLevelType w:val="hybridMultilevel"/>
    <w:tmpl w:val="8CBA404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4ABB314F"/>
    <w:multiLevelType w:val="hybridMultilevel"/>
    <w:tmpl w:val="491651E8"/>
    <w:lvl w:ilvl="0" w:tplc="A8E040C6">
      <w:start w:val="2017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54EF2"/>
    <w:multiLevelType w:val="hybridMultilevel"/>
    <w:tmpl w:val="CB10D9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80A55"/>
    <w:multiLevelType w:val="hybridMultilevel"/>
    <w:tmpl w:val="FA6EE04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C41AD5E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88533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A930D7C"/>
    <w:multiLevelType w:val="hybridMultilevel"/>
    <w:tmpl w:val="FF78562A"/>
    <w:lvl w:ilvl="0" w:tplc="897E2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360C3"/>
    <w:multiLevelType w:val="hybridMultilevel"/>
    <w:tmpl w:val="B0FAE288"/>
    <w:lvl w:ilvl="0" w:tplc="0409000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1763146"/>
    <w:multiLevelType w:val="hybridMultilevel"/>
    <w:tmpl w:val="EF38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71F60"/>
    <w:multiLevelType w:val="hybridMultilevel"/>
    <w:tmpl w:val="6712764E"/>
    <w:lvl w:ilvl="0" w:tplc="40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9">
    <w:nsid w:val="68BA6A87"/>
    <w:multiLevelType w:val="multilevel"/>
    <w:tmpl w:val="F30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6366C3"/>
    <w:multiLevelType w:val="hybridMultilevel"/>
    <w:tmpl w:val="B33EC3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EEC1094"/>
    <w:multiLevelType w:val="hybridMultilevel"/>
    <w:tmpl w:val="3EB89A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C2E60"/>
    <w:multiLevelType w:val="hybridMultilevel"/>
    <w:tmpl w:val="CBDE9E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20345B"/>
    <w:multiLevelType w:val="hybridMultilevel"/>
    <w:tmpl w:val="A426B26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7A969CD"/>
    <w:multiLevelType w:val="multilevel"/>
    <w:tmpl w:val="ACF6DC7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5">
    <w:nsid w:val="7E8E581B"/>
    <w:multiLevelType w:val="hybridMultilevel"/>
    <w:tmpl w:val="8760F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0"/>
  </w:num>
  <w:num w:numId="6">
    <w:abstractNumId w:val="25"/>
  </w:num>
  <w:num w:numId="7">
    <w:abstractNumId w:val="16"/>
  </w:num>
  <w:num w:numId="8">
    <w:abstractNumId w:val="15"/>
  </w:num>
  <w:num w:numId="9">
    <w:abstractNumId w:val="23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0"/>
  </w:num>
  <w:num w:numId="17">
    <w:abstractNumId w:val="19"/>
  </w:num>
  <w:num w:numId="18">
    <w:abstractNumId w:val="11"/>
  </w:num>
  <w:num w:numId="19">
    <w:abstractNumId w:val="14"/>
  </w:num>
  <w:num w:numId="20">
    <w:abstractNumId w:val="24"/>
  </w:num>
  <w:num w:numId="21">
    <w:abstractNumId w:val="17"/>
  </w:num>
  <w:num w:numId="22">
    <w:abstractNumId w:val="9"/>
  </w:num>
  <w:num w:numId="23">
    <w:abstractNumId w:val="18"/>
  </w:num>
  <w:num w:numId="24">
    <w:abstractNumId w:val="3"/>
  </w:num>
  <w:num w:numId="25">
    <w:abstractNumId w:val="22"/>
  </w:num>
  <w:num w:numId="26">
    <w:abstractNumId w:val="12"/>
  </w:num>
  <w:num w:numId="27">
    <w:abstractNumId w:val="8"/>
  </w:num>
  <w:num w:numId="28">
    <w:abstractNumId w:val="21"/>
  </w:num>
  <w:num w:numId="29">
    <w:abstractNumId w:val="2"/>
  </w:num>
  <w:num w:numId="30">
    <w:abstractNumId w:val="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4E"/>
    <w:rsid w:val="00001908"/>
    <w:rsid w:val="000066B9"/>
    <w:rsid w:val="00023256"/>
    <w:rsid w:val="00036854"/>
    <w:rsid w:val="0005743B"/>
    <w:rsid w:val="00057F96"/>
    <w:rsid w:val="00060294"/>
    <w:rsid w:val="000737DB"/>
    <w:rsid w:val="000757FC"/>
    <w:rsid w:val="00090D73"/>
    <w:rsid w:val="000C1405"/>
    <w:rsid w:val="000C6969"/>
    <w:rsid w:val="000C6C62"/>
    <w:rsid w:val="000D30E6"/>
    <w:rsid w:val="000E1DA1"/>
    <w:rsid w:val="000F6093"/>
    <w:rsid w:val="000F6EFE"/>
    <w:rsid w:val="00130BF2"/>
    <w:rsid w:val="0018359B"/>
    <w:rsid w:val="00183DB2"/>
    <w:rsid w:val="0018477C"/>
    <w:rsid w:val="00184E5D"/>
    <w:rsid w:val="001B1F50"/>
    <w:rsid w:val="001D479D"/>
    <w:rsid w:val="00204A3D"/>
    <w:rsid w:val="00205D9F"/>
    <w:rsid w:val="00223BCE"/>
    <w:rsid w:val="00227717"/>
    <w:rsid w:val="00234F46"/>
    <w:rsid w:val="00244A1B"/>
    <w:rsid w:val="002525AC"/>
    <w:rsid w:val="002558C8"/>
    <w:rsid w:val="00261E2E"/>
    <w:rsid w:val="0026653E"/>
    <w:rsid w:val="0027203D"/>
    <w:rsid w:val="002924FC"/>
    <w:rsid w:val="00292F63"/>
    <w:rsid w:val="002A39F1"/>
    <w:rsid w:val="002B3FA8"/>
    <w:rsid w:val="002C4A4A"/>
    <w:rsid w:val="002D49FE"/>
    <w:rsid w:val="002D71DD"/>
    <w:rsid w:val="002E5373"/>
    <w:rsid w:val="00311062"/>
    <w:rsid w:val="003114C0"/>
    <w:rsid w:val="00375833"/>
    <w:rsid w:val="00375B8D"/>
    <w:rsid w:val="003817B5"/>
    <w:rsid w:val="0038578B"/>
    <w:rsid w:val="003A01BA"/>
    <w:rsid w:val="0040666F"/>
    <w:rsid w:val="0040740E"/>
    <w:rsid w:val="00416E9D"/>
    <w:rsid w:val="004A2954"/>
    <w:rsid w:val="004A56E4"/>
    <w:rsid w:val="004A6668"/>
    <w:rsid w:val="004B6C8D"/>
    <w:rsid w:val="004B7E15"/>
    <w:rsid w:val="004D56A7"/>
    <w:rsid w:val="004F55CE"/>
    <w:rsid w:val="004F5789"/>
    <w:rsid w:val="00530829"/>
    <w:rsid w:val="00535EB5"/>
    <w:rsid w:val="0054173F"/>
    <w:rsid w:val="00550824"/>
    <w:rsid w:val="00562C93"/>
    <w:rsid w:val="00570C76"/>
    <w:rsid w:val="005749F9"/>
    <w:rsid w:val="005858B5"/>
    <w:rsid w:val="005919A9"/>
    <w:rsid w:val="005B7974"/>
    <w:rsid w:val="005C060F"/>
    <w:rsid w:val="0060145C"/>
    <w:rsid w:val="00621D1A"/>
    <w:rsid w:val="006410DE"/>
    <w:rsid w:val="00682713"/>
    <w:rsid w:val="006A5D9C"/>
    <w:rsid w:val="006B36DF"/>
    <w:rsid w:val="006D0C0A"/>
    <w:rsid w:val="006D56A9"/>
    <w:rsid w:val="00723FCF"/>
    <w:rsid w:val="00724167"/>
    <w:rsid w:val="00730CF4"/>
    <w:rsid w:val="0073331A"/>
    <w:rsid w:val="00746FA4"/>
    <w:rsid w:val="0076455D"/>
    <w:rsid w:val="00773E91"/>
    <w:rsid w:val="00783A55"/>
    <w:rsid w:val="00797BE6"/>
    <w:rsid w:val="007B5953"/>
    <w:rsid w:val="007C1FAE"/>
    <w:rsid w:val="007E1007"/>
    <w:rsid w:val="0083065D"/>
    <w:rsid w:val="008942D2"/>
    <w:rsid w:val="008A291F"/>
    <w:rsid w:val="008A6A1F"/>
    <w:rsid w:val="008C4132"/>
    <w:rsid w:val="008D4A87"/>
    <w:rsid w:val="008E5567"/>
    <w:rsid w:val="008F26F7"/>
    <w:rsid w:val="008F37B6"/>
    <w:rsid w:val="00900A50"/>
    <w:rsid w:val="00915DAE"/>
    <w:rsid w:val="00916295"/>
    <w:rsid w:val="009275B6"/>
    <w:rsid w:val="009302DF"/>
    <w:rsid w:val="00945454"/>
    <w:rsid w:val="00945F87"/>
    <w:rsid w:val="00946AE7"/>
    <w:rsid w:val="00953EEA"/>
    <w:rsid w:val="00956154"/>
    <w:rsid w:val="00993027"/>
    <w:rsid w:val="009C55DA"/>
    <w:rsid w:val="009E58D6"/>
    <w:rsid w:val="00A00F0B"/>
    <w:rsid w:val="00A371EC"/>
    <w:rsid w:val="00A43024"/>
    <w:rsid w:val="00A44A78"/>
    <w:rsid w:val="00A5202C"/>
    <w:rsid w:val="00A67027"/>
    <w:rsid w:val="00A72180"/>
    <w:rsid w:val="00AC4192"/>
    <w:rsid w:val="00AC4435"/>
    <w:rsid w:val="00AD2BC8"/>
    <w:rsid w:val="00AF40F2"/>
    <w:rsid w:val="00AF5A55"/>
    <w:rsid w:val="00AF5F08"/>
    <w:rsid w:val="00B01359"/>
    <w:rsid w:val="00B5196E"/>
    <w:rsid w:val="00B664B1"/>
    <w:rsid w:val="00B73605"/>
    <w:rsid w:val="00B7476F"/>
    <w:rsid w:val="00B75763"/>
    <w:rsid w:val="00B82DFB"/>
    <w:rsid w:val="00B9062B"/>
    <w:rsid w:val="00B94DFB"/>
    <w:rsid w:val="00B96DBA"/>
    <w:rsid w:val="00BB6D10"/>
    <w:rsid w:val="00BC076B"/>
    <w:rsid w:val="00BC1214"/>
    <w:rsid w:val="00BC51BF"/>
    <w:rsid w:val="00BC76ED"/>
    <w:rsid w:val="00BC7D68"/>
    <w:rsid w:val="00BF0A9D"/>
    <w:rsid w:val="00BF3BF5"/>
    <w:rsid w:val="00C113B1"/>
    <w:rsid w:val="00C338AD"/>
    <w:rsid w:val="00C37FEE"/>
    <w:rsid w:val="00C41BCE"/>
    <w:rsid w:val="00C6556D"/>
    <w:rsid w:val="00C87DD1"/>
    <w:rsid w:val="00CA1B7A"/>
    <w:rsid w:val="00CB0E20"/>
    <w:rsid w:val="00CE0142"/>
    <w:rsid w:val="00CF6129"/>
    <w:rsid w:val="00D04038"/>
    <w:rsid w:val="00D42C38"/>
    <w:rsid w:val="00D56845"/>
    <w:rsid w:val="00D77A5C"/>
    <w:rsid w:val="00DB581E"/>
    <w:rsid w:val="00E21468"/>
    <w:rsid w:val="00E63A08"/>
    <w:rsid w:val="00E763A9"/>
    <w:rsid w:val="00E810EE"/>
    <w:rsid w:val="00E84F68"/>
    <w:rsid w:val="00E86853"/>
    <w:rsid w:val="00E94509"/>
    <w:rsid w:val="00EB24EC"/>
    <w:rsid w:val="00EE7CA1"/>
    <w:rsid w:val="00F00D0E"/>
    <w:rsid w:val="00F12451"/>
    <w:rsid w:val="00F3745E"/>
    <w:rsid w:val="00FB05B1"/>
    <w:rsid w:val="00FB2FC3"/>
    <w:rsid w:val="00FB7682"/>
    <w:rsid w:val="00FD6988"/>
    <w:rsid w:val="00FE56D3"/>
    <w:rsid w:val="00FE6F4E"/>
    <w:rsid w:val="00FE6F8D"/>
    <w:rsid w:val="00FE7634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98E9"/>
  <w15:docId w15:val="{B34F2D54-593F-4A43-AFA4-CC4B4EB2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3745E"/>
    <w:pPr>
      <w:keepNext/>
      <w:jc w:val="center"/>
      <w:outlineLvl w:val="1"/>
    </w:pPr>
    <w:rPr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5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3745E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45E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3745E"/>
    <w:rPr>
      <w:rFonts w:ascii="Times New Roman" w:eastAsia="Times New Roman" w:hAnsi="Times New Roman" w:cs="Times New Roman"/>
      <w:b/>
      <w:szCs w:val="20"/>
    </w:rPr>
  </w:style>
  <w:style w:type="paragraph" w:styleId="Title">
    <w:name w:val="Title"/>
    <w:basedOn w:val="Normal"/>
    <w:link w:val="TitleChar"/>
    <w:qFormat/>
    <w:rsid w:val="00F3745E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F3745E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F374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7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5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5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B05B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CharAttribute5">
    <w:name w:val="CharAttribute5"/>
    <w:rsid w:val="0005743B"/>
    <w:rPr>
      <w:rFonts w:ascii="Calibri" w:eastAsia="Calibri"/>
      <w:sz w:val="24"/>
    </w:rPr>
  </w:style>
  <w:style w:type="paragraph" w:customStyle="1" w:styleId="ParaAttribute10">
    <w:name w:val="ParaAttribute10"/>
    <w:rsid w:val="0027203D"/>
    <w:pPr>
      <w:wordWrap w:val="0"/>
      <w:spacing w:after="120" w:line="240" w:lineRule="auto"/>
      <w:ind w:left="18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BCE"/>
    <w:rPr>
      <w:i/>
      <w:iCs/>
    </w:rPr>
  </w:style>
  <w:style w:type="character" w:customStyle="1" w:styleId="apple-converted-space">
    <w:name w:val="apple-converted-space"/>
    <w:basedOn w:val="DefaultParagraphFont"/>
    <w:rsid w:val="00223BCE"/>
  </w:style>
  <w:style w:type="paragraph" w:styleId="Header">
    <w:name w:val="header"/>
    <w:basedOn w:val="Normal"/>
    <w:link w:val="HeaderChar"/>
    <w:uiPriority w:val="99"/>
    <w:unhideWhenUsed/>
    <w:rsid w:val="004F5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5C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5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5C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7A5C"/>
    <w:rPr>
      <w:color w:val="0000FF" w:themeColor="hyperlink"/>
      <w:u w:val="single"/>
    </w:rPr>
  </w:style>
  <w:style w:type="paragraph" w:customStyle="1" w:styleId="Default">
    <w:name w:val="Default"/>
    <w:rsid w:val="008942D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hirpanchal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Imarticus\2.%20Benchmark%20Resume\1.%20CIBOP\CIBOP%20EXPERIENCE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D00EA-F994-4E2F-8893-989310AE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CIBOP EXPERIENCED TEMPLATE</Template>
  <TotalTime>239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AXAT SHARMA</dc:creator>
  <cp:lastModifiedBy>Mihir Panchal</cp:lastModifiedBy>
  <cp:revision>11</cp:revision>
  <dcterms:created xsi:type="dcterms:W3CDTF">2017-11-27T14:50:00Z</dcterms:created>
  <dcterms:modified xsi:type="dcterms:W3CDTF">2018-08-09T08:06:00Z</dcterms:modified>
</cp:coreProperties>
</file>